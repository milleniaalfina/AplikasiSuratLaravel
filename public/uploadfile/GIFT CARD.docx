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03" w:rsidRPr="003533E5" w:rsidRDefault="00424359" w:rsidP="00424359">
      <w:bookmarkStart w:id="0" w:name="_GoBack"/>
      <w:bookmarkEnd w:id="0"/>
      <w:r w:rsidRPr="002319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23281" wp14:editId="6E98284C">
                <wp:simplePos x="0" y="0"/>
                <wp:positionH relativeFrom="margin">
                  <wp:posOffset>4589145</wp:posOffset>
                </wp:positionH>
                <wp:positionV relativeFrom="paragraph">
                  <wp:posOffset>3557270</wp:posOffset>
                </wp:positionV>
                <wp:extent cx="1092200" cy="249844"/>
                <wp:effectExtent l="0" t="0" r="0" b="0"/>
                <wp:wrapNone/>
                <wp:docPr id="451" name="TextBox 4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1C0B0-F203-441E-89E3-4F85048EA4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498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572536080"/>
                              <w:placeholder>
                                <w:docPart w:val="FCE33B1B51524E4B9E6BE95D82A276F2"/>
                              </w:placeholder>
                            </w:sdtPr>
                            <w:sdtEndPr/>
                            <w:sdtContent>
                              <w:p w:rsidR="00CF7435" w:rsidRPr="00424359" w:rsidRDefault="00CF7435" w:rsidP="00424359">
                                <w:pPr>
                                  <w:pStyle w:val="From"/>
                                </w:pPr>
                                <w:r>
                                  <w:t>From:  Besties..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23281" id="_x0000_t202" coordsize="21600,21600" o:spt="202" path="m,l,21600r21600,l21600,xe">
                <v:stroke joinstyle="miter"/>
                <v:path gradientshapeok="t" o:connecttype="rect"/>
              </v:shapetype>
              <v:shape id="TextBox 450" o:spid="_x0000_s1026" type="#_x0000_t202" style="position:absolute;left:0;text-align:left;margin-left:361.35pt;margin-top:280.1pt;width:86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" filled="f" stroked="f">
                <v:textbox>
                  <w:txbxContent>
                    <w:sdt>
                      <w:sdtPr>
                        <w:id w:val="1572536080"/>
                        <w:placeholder>
                          <w:docPart w:val="FCE33B1B51524E4B9E6BE95D82A276F2"/>
                        </w:placeholder>
                      </w:sdtPr>
                      <w:sdtEndPr/>
                      <w:sdtContent>
                        <w:p w:rsidR="00CF7435" w:rsidRPr="00424359" w:rsidRDefault="00CF7435" w:rsidP="00424359">
                          <w:pPr>
                            <w:pStyle w:val="From"/>
                          </w:pPr>
                          <w:r>
                            <w:t>From:  Besties..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6AEAC" wp14:editId="46A7B0A2">
                <wp:simplePos x="0" y="0"/>
                <wp:positionH relativeFrom="column">
                  <wp:posOffset>4419600</wp:posOffset>
                </wp:positionH>
                <wp:positionV relativeFrom="paragraph">
                  <wp:posOffset>3574415</wp:posOffset>
                </wp:positionV>
                <wp:extent cx="101325" cy="213169"/>
                <wp:effectExtent l="0" t="0" r="0" b="0"/>
                <wp:wrapNone/>
                <wp:docPr id="1036" name="Freeform: Shape 10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" cy="213169"/>
                        </a:xfrm>
                        <a:custGeom>
                          <a:avLst/>
                          <a:gdLst>
                            <a:gd name="connsiteX0" fmla="*/ 639231 w 1092276"/>
                            <a:gd name="connsiteY0" fmla="*/ 550101 h 2297933"/>
                            <a:gd name="connsiteX1" fmla="*/ 672583 w 1092276"/>
                            <a:gd name="connsiteY1" fmla="*/ 581979 h 2297933"/>
                            <a:gd name="connsiteX2" fmla="*/ 584953 w 1092276"/>
                            <a:gd name="connsiteY2" fmla="*/ 938214 h 2297933"/>
                            <a:gd name="connsiteX3" fmla="*/ 534471 w 1092276"/>
                            <a:gd name="connsiteY3" fmla="*/ 1302069 h 2297933"/>
                            <a:gd name="connsiteX4" fmla="*/ 563046 w 1092276"/>
                            <a:gd name="connsiteY4" fmla="*/ 2034542 h 2297933"/>
                            <a:gd name="connsiteX5" fmla="*/ 484941 w 1092276"/>
                            <a:gd name="connsiteY5" fmla="*/ 2056449 h 2297933"/>
                            <a:gd name="connsiteX6" fmla="*/ 460176 w 1092276"/>
                            <a:gd name="connsiteY6" fmla="*/ 1293497 h 2297933"/>
                            <a:gd name="connsiteX7" fmla="*/ 523041 w 1092276"/>
                            <a:gd name="connsiteY7" fmla="*/ 921069 h 2297933"/>
                            <a:gd name="connsiteX8" fmla="*/ 624958 w 1092276"/>
                            <a:gd name="connsiteY8" fmla="*/ 561977 h 2297933"/>
                            <a:gd name="connsiteX9" fmla="*/ 639231 w 1092276"/>
                            <a:gd name="connsiteY9" fmla="*/ 550101 h 2297933"/>
                            <a:gd name="connsiteX10" fmla="*/ 732829 w 1092276"/>
                            <a:gd name="connsiteY10" fmla="*/ 211323 h 2297933"/>
                            <a:gd name="connsiteX11" fmla="*/ 756403 w 1092276"/>
                            <a:gd name="connsiteY11" fmla="*/ 271464 h 2297933"/>
                            <a:gd name="connsiteX12" fmla="*/ 407788 w 1092276"/>
                            <a:gd name="connsiteY12" fmla="*/ 641034 h 2297933"/>
                            <a:gd name="connsiteX13" fmla="*/ 74413 w 1092276"/>
                            <a:gd name="connsiteY13" fmla="*/ 1461137 h 2297933"/>
                            <a:gd name="connsiteX14" fmla="*/ 206811 w 1092276"/>
                            <a:gd name="connsiteY14" fmla="*/ 1900239 h 2297933"/>
                            <a:gd name="connsiteX15" fmla="*/ 461128 w 1092276"/>
                            <a:gd name="connsiteY15" fmla="*/ 2258379 h 2297933"/>
                            <a:gd name="connsiteX16" fmla="*/ 433506 w 1092276"/>
                            <a:gd name="connsiteY16" fmla="*/ 2293622 h 2297933"/>
                            <a:gd name="connsiteX17" fmla="*/ 119181 w 1092276"/>
                            <a:gd name="connsiteY17" fmla="*/ 1884047 h 2297933"/>
                            <a:gd name="connsiteX18" fmla="*/ 118 w 1092276"/>
                            <a:gd name="connsiteY18" fmla="*/ 1428752 h 2297933"/>
                            <a:gd name="connsiteX19" fmla="*/ 113466 w 1092276"/>
                            <a:gd name="connsiteY19" fmla="*/ 978219 h 2297933"/>
                            <a:gd name="connsiteX20" fmla="*/ 368736 w 1092276"/>
                            <a:gd name="connsiteY20" fmla="*/ 569597 h 2297933"/>
                            <a:gd name="connsiteX21" fmla="*/ 704968 w 1092276"/>
                            <a:gd name="connsiteY21" fmla="*/ 220029 h 2297933"/>
                            <a:gd name="connsiteX22" fmla="*/ 732829 w 1092276"/>
                            <a:gd name="connsiteY22" fmla="*/ 211323 h 2297933"/>
                            <a:gd name="connsiteX23" fmla="*/ 653623 w 1092276"/>
                            <a:gd name="connsiteY23" fmla="*/ 612 h 2297933"/>
                            <a:gd name="connsiteX24" fmla="*/ 669726 w 1092276"/>
                            <a:gd name="connsiteY24" fmla="*/ 3812 h 2297933"/>
                            <a:gd name="connsiteX25" fmla="*/ 943093 w 1092276"/>
                            <a:gd name="connsiteY25" fmla="*/ 320994 h 2297933"/>
                            <a:gd name="connsiteX26" fmla="*/ 838318 w 1092276"/>
                            <a:gd name="connsiteY26" fmla="*/ 2019302 h 2297933"/>
                            <a:gd name="connsiteX27" fmla="*/ 764976 w 1092276"/>
                            <a:gd name="connsiteY27" fmla="*/ 1999299 h 2297933"/>
                            <a:gd name="connsiteX28" fmla="*/ 937378 w 1092276"/>
                            <a:gd name="connsiteY28" fmla="*/ 1507809 h 2297933"/>
                            <a:gd name="connsiteX29" fmla="*/ 1006911 w 1092276"/>
                            <a:gd name="connsiteY29" fmla="*/ 665799 h 2297933"/>
                            <a:gd name="connsiteX30" fmla="*/ 642103 w 1092276"/>
                            <a:gd name="connsiteY30" fmla="*/ 39054 h 2297933"/>
                            <a:gd name="connsiteX31" fmla="*/ 653623 w 1092276"/>
                            <a:gd name="connsiteY31" fmla="*/ 612 h 2297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092276" h="2297933">
                              <a:moveTo>
                                <a:pt x="639231" y="550101"/>
                              </a:moveTo>
                              <a:cubicBezTo>
                                <a:pt x="657046" y="545725"/>
                                <a:pt x="681156" y="561977"/>
                                <a:pt x="672583" y="581979"/>
                              </a:cubicBezTo>
                              <a:cubicBezTo>
                                <a:pt x="625911" y="696279"/>
                                <a:pt x="603051" y="816294"/>
                                <a:pt x="584953" y="938214"/>
                              </a:cubicBezTo>
                              <a:cubicBezTo>
                                <a:pt x="566856" y="1059182"/>
                                <a:pt x="548758" y="1180149"/>
                                <a:pt x="534471" y="1302069"/>
                              </a:cubicBezTo>
                              <a:cubicBezTo>
                                <a:pt x="505896" y="1546862"/>
                                <a:pt x="501133" y="1794512"/>
                                <a:pt x="563046" y="2034542"/>
                              </a:cubicBezTo>
                              <a:cubicBezTo>
                                <a:pt x="576381" y="2085977"/>
                                <a:pt x="498276" y="2106932"/>
                                <a:pt x="484941" y="2056449"/>
                              </a:cubicBezTo>
                              <a:cubicBezTo>
                                <a:pt x="417313" y="1806894"/>
                                <a:pt x="426838" y="1547814"/>
                                <a:pt x="460176" y="1293497"/>
                              </a:cubicBezTo>
                              <a:cubicBezTo>
                                <a:pt x="476368" y="1168719"/>
                                <a:pt x="499228" y="1044894"/>
                                <a:pt x="523041" y="921069"/>
                              </a:cubicBezTo>
                              <a:cubicBezTo>
                                <a:pt x="546853" y="798197"/>
                                <a:pt x="573523" y="677229"/>
                                <a:pt x="624958" y="561977"/>
                              </a:cubicBezTo>
                              <a:cubicBezTo>
                                <a:pt x="628054" y="555310"/>
                                <a:pt x="633293" y="551559"/>
                                <a:pt x="639231" y="550101"/>
                              </a:cubicBezTo>
                              <a:close/>
                              <a:moveTo>
                                <a:pt x="732829" y="211323"/>
                              </a:moveTo>
                              <a:cubicBezTo>
                                <a:pt x="760511" y="213957"/>
                                <a:pt x="782835" y="246461"/>
                                <a:pt x="756403" y="271464"/>
                              </a:cubicBezTo>
                              <a:cubicBezTo>
                                <a:pt x="631626" y="387669"/>
                                <a:pt x="511611" y="504827"/>
                                <a:pt x="407788" y="641034"/>
                              </a:cubicBezTo>
                              <a:cubicBezTo>
                                <a:pt x="231576" y="874397"/>
                                <a:pt x="68698" y="1160147"/>
                                <a:pt x="74413" y="1461137"/>
                              </a:cubicBezTo>
                              <a:cubicBezTo>
                                <a:pt x="77271" y="1618299"/>
                                <a:pt x="136326" y="1762127"/>
                                <a:pt x="206811" y="1900239"/>
                              </a:cubicBezTo>
                              <a:cubicBezTo>
                                <a:pt x="273486" y="2031684"/>
                                <a:pt x="351591" y="2158367"/>
                                <a:pt x="461128" y="2258379"/>
                              </a:cubicBezTo>
                              <a:cubicBezTo>
                                <a:pt x="480178" y="2276477"/>
                                <a:pt x="454461" y="2309814"/>
                                <a:pt x="433506" y="2293622"/>
                              </a:cubicBezTo>
                              <a:cubicBezTo>
                                <a:pt x="292536" y="2190752"/>
                                <a:pt x="198238" y="2037399"/>
                                <a:pt x="119181" y="1884047"/>
                              </a:cubicBezTo>
                              <a:cubicBezTo>
                                <a:pt x="46791" y="1743077"/>
                                <a:pt x="-2739" y="1588772"/>
                                <a:pt x="118" y="1428752"/>
                              </a:cubicBezTo>
                              <a:cubicBezTo>
                                <a:pt x="2976" y="1272542"/>
                                <a:pt x="48696" y="1119189"/>
                                <a:pt x="113466" y="978219"/>
                              </a:cubicBezTo>
                              <a:cubicBezTo>
                                <a:pt x="181093" y="832487"/>
                                <a:pt x="269676" y="696279"/>
                                <a:pt x="368736" y="569597"/>
                              </a:cubicBezTo>
                              <a:cubicBezTo>
                                <a:pt x="466843" y="442914"/>
                                <a:pt x="578286" y="319089"/>
                                <a:pt x="704968" y="220029"/>
                              </a:cubicBezTo>
                              <a:cubicBezTo>
                                <a:pt x="713779" y="212885"/>
                                <a:pt x="723602" y="210445"/>
                                <a:pt x="732829" y="211323"/>
                              </a:cubicBezTo>
                              <a:close/>
                              <a:moveTo>
                                <a:pt x="653623" y="612"/>
                              </a:moveTo>
                              <a:cubicBezTo>
                                <a:pt x="658832" y="-712"/>
                                <a:pt x="664487" y="2"/>
                                <a:pt x="669726" y="3812"/>
                              </a:cubicBezTo>
                              <a:cubicBezTo>
                                <a:pt x="784978" y="86679"/>
                                <a:pt x="876418" y="196217"/>
                                <a:pt x="943093" y="320994"/>
                              </a:cubicBezTo>
                              <a:cubicBezTo>
                                <a:pt x="1228843" y="855347"/>
                                <a:pt x="1053583" y="1493522"/>
                                <a:pt x="838318" y="2019302"/>
                              </a:cubicBezTo>
                              <a:cubicBezTo>
                                <a:pt x="820221" y="2064069"/>
                                <a:pt x="747831" y="2045972"/>
                                <a:pt x="764976" y="1999299"/>
                              </a:cubicBezTo>
                              <a:cubicBezTo>
                                <a:pt x="824031" y="1835469"/>
                                <a:pt x="888801" y="1674497"/>
                                <a:pt x="937378" y="1507809"/>
                              </a:cubicBezTo>
                              <a:cubicBezTo>
                                <a:pt x="1016436" y="1235394"/>
                                <a:pt x="1062156" y="947739"/>
                                <a:pt x="1006911" y="665799"/>
                              </a:cubicBezTo>
                              <a:cubicBezTo>
                                <a:pt x="959286" y="421007"/>
                                <a:pt x="839271" y="195264"/>
                                <a:pt x="642103" y="39054"/>
                              </a:cubicBezTo>
                              <a:cubicBezTo>
                                <a:pt x="626387" y="26910"/>
                                <a:pt x="637996" y="4586"/>
                                <a:pt x="653623" y="6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B2ED8B" id="Freeform: Shape 1036" o:spid="_x0000_s1026" style="position:absolute;margin-left:348pt;margin-top:281.45pt;width:8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2276,229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" path="m639231,550101v17815,-4376,41925,11876,33352,31878c625911,696279,603051,816294,584953,938214v-18097,120968,-36195,241935,-50482,363855c505896,1546862,501133,1794512,563046,2034542v13335,51435,-64770,72390,-78105,21907c417313,1806894,426838,1547814,460176,1293497v16192,-124778,39052,-248603,62865,-372428c546853,798197,573523,677229,624958,561977v3096,-6667,8335,-10418,14273,-11876xm732829,211323v27682,2634,50006,35138,23574,60141c631626,387669,511611,504827,407788,641034,231576,874397,68698,1160147,74413,1461137v2858,157162,61913,300990,132398,439102c273486,2031684,351591,2158367,461128,2258379v19050,18098,-6667,51435,-27622,35243c292536,2190752,198238,2037399,119181,1884047,46791,1743077,-2739,1588772,118,1428752,2976,1272542,48696,1119189,113466,978219,181093,832487,269676,696279,368736,569597,466843,442914,578286,319089,704968,220029v8811,-7144,18634,-9584,27861,-8706xm653623,612c658832,-712,664487,2,669726,3812,784978,86679,876418,196217,943093,320994v285750,534353,110490,1172528,-104775,1698308c820221,2064069,747831,2045972,764976,1999299v59055,-163830,123825,-324802,172402,-491490c1016436,1235394,1062156,947739,1006911,665799,959286,421007,839271,195264,642103,39054,626387,26910,637996,4586,653623,612xe" fillcolor="#92d050 [3205]" stroked="f">
                <v:stroke joinstyle="miter"/>
                <v:path arrowok="t" o:connecttype="custom" o:connectlocs="59298,51030;62392,53988;54263,87034;49580,120787;52231,188735;44986,190768;42688,119992;48520,85443;57974,52132;59298,51030;67981,19603;70168,25183;37828,59466;6903,135543;19185,176277;42777,209500;40214,212769;11056,174775;11,132539;10526,90745;34206,52839;65396,20411;67981,19603;60633,57;62127,354;87486,29777;77767,187322;70963,185466;86956,139873;93406,61763;59565,3623;60633,57" o:connectangles="0,0,0,0,0,0,0,0,0,0,0,0,0,0,0,0,0,0,0,0,0,0,0,0,0,0,0,0,0,0,0,0"/>
              </v:shape>
            </w:pict>
          </mc:Fallback>
        </mc:AlternateContent>
      </w:r>
      <w:r w:rsidR="004244D3" w:rsidRPr="00C24C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860F9" wp14:editId="7C7CE7E7">
                <wp:simplePos x="0" y="0"/>
                <wp:positionH relativeFrom="column">
                  <wp:posOffset>851535</wp:posOffset>
                </wp:positionH>
                <wp:positionV relativeFrom="paragraph">
                  <wp:posOffset>3014980</wp:posOffset>
                </wp:positionV>
                <wp:extent cx="3806443" cy="230832"/>
                <wp:effectExtent l="0" t="0" r="0" b="0"/>
                <wp:wrapNone/>
                <wp:docPr id="443" name="TextBox 4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F3BDB8-5CE6-4933-B68F-39965236FA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443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44D3" w:rsidRPr="00CF7435" w:rsidRDefault="00671E5F" w:rsidP="00424359">
                            <w:pPr>
                              <w:rPr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szCs w:val="14"/>
                                </w:rPr>
                                <w:id w:val="1132139512"/>
                              </w:sdtPr>
                              <w:sdtEndPr/>
                              <w:sdtContent>
                                <w:r w:rsidR="00CF7435" w:rsidRPr="00CF7435">
                                  <w:rPr>
                                    <w:szCs w:val="14"/>
                                  </w:rPr>
                                  <w:t>Happy Birthday For You</w:t>
                                </w:r>
                              </w:sdtContent>
                            </w:sdt>
                            <w:r w:rsidR="00CF7435">
                              <w:rPr>
                                <w:szCs w:val="14"/>
                              </w:rPr>
                              <w:t xml:space="preserve">, Hope you have wonderful days to makes smile in your mouth </w:t>
                            </w:r>
                            <w:r w:rsidR="00CF7435" w:rsidRPr="00CF7435">
                              <w:rPr>
                                <w:szCs w:val="14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860F9" id="TextBox 442" o:spid="_x0000_s1027" type="#_x0000_t202" style="position:absolute;left:0;text-align:left;margin-left:67.05pt;margin-top:237.4pt;width:299.7pt;height:1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" filled="f" stroked="f">
                <v:textbox style="mso-fit-shape-to-text:t">
                  <w:txbxContent>
                    <w:p w:rsidR="004244D3" w:rsidRPr="00CF7435" w:rsidRDefault="00671E5F" w:rsidP="00424359">
                      <w:pPr>
                        <w:rPr>
                          <w:szCs w:val="14"/>
                        </w:rPr>
                      </w:pPr>
                      <w:sdt>
                        <w:sdtPr>
                          <w:rPr>
                            <w:szCs w:val="14"/>
                          </w:rPr>
                          <w:id w:val="1132139512"/>
                        </w:sdtPr>
                        <w:sdtEndPr/>
                        <w:sdtContent>
                          <w:r w:rsidR="00CF7435" w:rsidRPr="00CF7435">
                            <w:rPr>
                              <w:szCs w:val="14"/>
                            </w:rPr>
                            <w:t>Happy Birthday For You</w:t>
                          </w:r>
                        </w:sdtContent>
                      </w:sdt>
                      <w:r w:rsidR="00CF7435">
                        <w:rPr>
                          <w:szCs w:val="14"/>
                        </w:rPr>
                        <w:t xml:space="preserve">, Hope you have wonderful days to makes smile in your mouth </w:t>
                      </w:r>
                      <w:r w:rsidR="00CF7435" w:rsidRPr="00CF7435">
                        <w:rPr>
                          <w:szCs w:val="14"/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</w:p>
    <w:sectPr w:rsidR="00583903" w:rsidRPr="003533E5" w:rsidSect="00CF7435">
      <w:headerReference w:type="default" r:id="rId10"/>
      <w:pgSz w:w="10081" w:h="7201" w:orient="landscape"/>
      <w:pgMar w:top="567" w:right="567" w:bottom="567" w:left="567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5F" w:rsidRDefault="00671E5F" w:rsidP="003F353E">
      <w:r>
        <w:separator/>
      </w:r>
    </w:p>
  </w:endnote>
  <w:endnote w:type="continuationSeparator" w:id="0">
    <w:p w:rsidR="00671E5F" w:rsidRDefault="00671E5F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5F" w:rsidRDefault="00671E5F" w:rsidP="003F353E">
      <w:r>
        <w:separator/>
      </w:r>
    </w:p>
  </w:footnote>
  <w:footnote w:type="continuationSeparator" w:id="0">
    <w:p w:rsidR="00671E5F" w:rsidRDefault="00671E5F" w:rsidP="003F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3E" w:rsidRPr="00D71E5F" w:rsidRDefault="004244D3" w:rsidP="00D71E5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5B9EC" wp14:editId="24BA3E0C">
              <wp:simplePos x="0" y="0"/>
              <wp:positionH relativeFrom="column">
                <wp:posOffset>-36195</wp:posOffset>
              </wp:positionH>
              <wp:positionV relativeFrom="paragraph">
                <wp:posOffset>28657</wp:posOffset>
              </wp:positionV>
              <wp:extent cx="1488587" cy="1209675"/>
              <wp:effectExtent l="0" t="0" r="0" b="9525"/>
              <wp:wrapNone/>
              <wp:docPr id="1037" name="Group 1037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8587" cy="1209675"/>
                        <a:chOff x="0" y="3379754"/>
                        <a:chExt cx="2121645" cy="1724581"/>
                      </a:xfrm>
                    </wpg:grpSpPr>
                    <wps:wsp>
                      <wps:cNvPr id="1038" name="Freeform: Shape 1038">
                        <a:extLst/>
                      </wps:cNvPr>
                      <wps:cNvSpPr/>
                      <wps:spPr>
                        <a:xfrm>
                          <a:off x="0" y="3379754"/>
                          <a:ext cx="366714" cy="117711"/>
                        </a:xfrm>
                        <a:custGeom>
                          <a:avLst/>
                          <a:gdLst>
                            <a:gd name="connsiteX0" fmla="*/ 577441 w 771525"/>
                            <a:gd name="connsiteY0" fmla="*/ 80014 h 247650"/>
                            <a:gd name="connsiteX1" fmla="*/ 717459 w 771525"/>
                            <a:gd name="connsiteY1" fmla="*/ 227651 h 247650"/>
                            <a:gd name="connsiteX2" fmla="*/ 767941 w 771525"/>
                            <a:gd name="connsiteY2" fmla="*/ 198124 h 247650"/>
                            <a:gd name="connsiteX3" fmla="*/ 566964 w 771525"/>
                            <a:gd name="connsiteY3" fmla="*/ 9529 h 247650"/>
                            <a:gd name="connsiteX4" fmla="*/ 382179 w 771525"/>
                            <a:gd name="connsiteY4" fmla="*/ 119066 h 247650"/>
                            <a:gd name="connsiteX5" fmla="*/ 198346 w 771525"/>
                            <a:gd name="connsiteY5" fmla="*/ 27626 h 247650"/>
                            <a:gd name="connsiteX6" fmla="*/ 106906 w 771525"/>
                            <a:gd name="connsiteY6" fmla="*/ 101921 h 247650"/>
                            <a:gd name="connsiteX7" fmla="*/ 10704 w 771525"/>
                            <a:gd name="connsiteY7" fmla="*/ 219079 h 247650"/>
                            <a:gd name="connsiteX8" fmla="*/ 43089 w 771525"/>
                            <a:gd name="connsiteY8" fmla="*/ 238129 h 247650"/>
                            <a:gd name="connsiteX9" fmla="*/ 193584 w 771525"/>
                            <a:gd name="connsiteY9" fmla="*/ 76204 h 247650"/>
                            <a:gd name="connsiteX10" fmla="*/ 367891 w 771525"/>
                            <a:gd name="connsiteY10" fmla="*/ 179074 h 247650"/>
                            <a:gd name="connsiteX11" fmla="*/ 408849 w 771525"/>
                            <a:gd name="connsiteY11" fmla="*/ 179074 h 247650"/>
                            <a:gd name="connsiteX12" fmla="*/ 577441 w 771525"/>
                            <a:gd name="connsiteY12" fmla="*/ 80014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1525" h="247650">
                              <a:moveTo>
                                <a:pt x="577441" y="80014"/>
                              </a:moveTo>
                              <a:cubicBezTo>
                                <a:pt x="635544" y="114304"/>
                                <a:pt x="679359" y="174311"/>
                                <a:pt x="717459" y="227651"/>
                              </a:cubicBezTo>
                              <a:cubicBezTo>
                                <a:pt x="738414" y="258131"/>
                                <a:pt x="786991" y="231461"/>
                                <a:pt x="767941" y="198124"/>
                              </a:cubicBezTo>
                              <a:cubicBezTo>
                                <a:pt x="726984" y="128591"/>
                                <a:pt x="650784" y="28579"/>
                                <a:pt x="566964" y="9529"/>
                              </a:cubicBezTo>
                              <a:cubicBezTo>
                                <a:pt x="494574" y="-6664"/>
                                <a:pt x="427899" y="62869"/>
                                <a:pt x="382179" y="119066"/>
                              </a:cubicBezTo>
                              <a:cubicBezTo>
                                <a:pt x="325981" y="75251"/>
                                <a:pt x="281214" y="-2854"/>
                                <a:pt x="198346" y="27626"/>
                              </a:cubicBezTo>
                              <a:cubicBezTo>
                                <a:pt x="162151" y="40961"/>
                                <a:pt x="132624" y="74299"/>
                                <a:pt x="106906" y="101921"/>
                              </a:cubicBezTo>
                              <a:cubicBezTo>
                                <a:pt x="72616" y="139069"/>
                                <a:pt x="40231" y="178121"/>
                                <a:pt x="10704" y="219079"/>
                              </a:cubicBezTo>
                              <a:cubicBezTo>
                                <a:pt x="-3584" y="239081"/>
                                <a:pt x="28801" y="257179"/>
                                <a:pt x="43089" y="238129"/>
                              </a:cubicBezTo>
                              <a:cubicBezTo>
                                <a:pt x="84046" y="182884"/>
                                <a:pt x="134529" y="112399"/>
                                <a:pt x="193584" y="76204"/>
                              </a:cubicBezTo>
                              <a:cubicBezTo>
                                <a:pt x="266926" y="31436"/>
                                <a:pt x="325029" y="134306"/>
                                <a:pt x="367891" y="179074"/>
                              </a:cubicBezTo>
                              <a:cubicBezTo>
                                <a:pt x="377416" y="189551"/>
                                <a:pt x="399324" y="191456"/>
                                <a:pt x="408849" y="179074"/>
                              </a:cubicBezTo>
                              <a:cubicBezTo>
                                <a:pt x="444091" y="134306"/>
                                <a:pt x="513624" y="42866"/>
                                <a:pt x="577441" y="800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39" name="Freeform: Shape 1039">
                        <a:extLst/>
                      </wps:cNvPr>
                      <wps:cNvSpPr/>
                      <wps:spPr>
                        <a:xfrm>
                          <a:off x="392486" y="3754377"/>
                          <a:ext cx="208257" cy="72437"/>
                        </a:xfrm>
                        <a:custGeom>
                          <a:avLst/>
                          <a:gdLst>
                            <a:gd name="connsiteX0" fmla="*/ 291763 w 438150"/>
                            <a:gd name="connsiteY0" fmla="*/ 7178 h 152400"/>
                            <a:gd name="connsiteX1" fmla="*/ 194608 w 438150"/>
                            <a:gd name="connsiteY1" fmla="*/ 56708 h 152400"/>
                            <a:gd name="connsiteX2" fmla="*/ 7918 w 438150"/>
                            <a:gd name="connsiteY2" fmla="*/ 102428 h 152400"/>
                            <a:gd name="connsiteX3" fmla="*/ 35540 w 438150"/>
                            <a:gd name="connsiteY3" fmla="*/ 110048 h 152400"/>
                            <a:gd name="connsiteX4" fmla="*/ 179368 w 438150"/>
                            <a:gd name="connsiteY4" fmla="*/ 104333 h 152400"/>
                            <a:gd name="connsiteX5" fmla="*/ 222230 w 438150"/>
                            <a:gd name="connsiteY5" fmla="*/ 104333 h 152400"/>
                            <a:gd name="connsiteX6" fmla="*/ 313670 w 438150"/>
                            <a:gd name="connsiteY6" fmla="*/ 58613 h 152400"/>
                            <a:gd name="connsiteX7" fmla="*/ 390823 w 438150"/>
                            <a:gd name="connsiteY7" fmla="*/ 138623 h 152400"/>
                            <a:gd name="connsiteX8" fmla="*/ 431780 w 438150"/>
                            <a:gd name="connsiteY8" fmla="*/ 114810 h 152400"/>
                            <a:gd name="connsiteX9" fmla="*/ 291763 w 438150"/>
                            <a:gd name="connsiteY9" fmla="*/ 717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38150" h="152400">
                              <a:moveTo>
                                <a:pt x="291763" y="7178"/>
                              </a:moveTo>
                              <a:cubicBezTo>
                                <a:pt x="252710" y="6225"/>
                                <a:pt x="214610" y="25275"/>
                                <a:pt x="194608" y="56708"/>
                              </a:cubicBezTo>
                              <a:cubicBezTo>
                                <a:pt x="133648" y="2415"/>
                                <a:pt x="38398" y="10035"/>
                                <a:pt x="7918" y="102428"/>
                              </a:cubicBezTo>
                              <a:cubicBezTo>
                                <a:pt x="2203" y="120525"/>
                                <a:pt x="29825" y="127193"/>
                                <a:pt x="35540" y="110048"/>
                              </a:cubicBezTo>
                              <a:cubicBezTo>
                                <a:pt x="59353" y="44325"/>
                                <a:pt x="159365" y="28133"/>
                                <a:pt x="179368" y="104333"/>
                              </a:cubicBezTo>
                              <a:cubicBezTo>
                                <a:pt x="185083" y="124335"/>
                                <a:pt x="217468" y="126240"/>
                                <a:pt x="222230" y="104333"/>
                              </a:cubicBezTo>
                              <a:cubicBezTo>
                                <a:pt x="230803" y="62423"/>
                                <a:pt x="274618" y="45278"/>
                                <a:pt x="313670" y="58613"/>
                              </a:cubicBezTo>
                              <a:cubicBezTo>
                                <a:pt x="350818" y="70995"/>
                                <a:pt x="373678" y="104333"/>
                                <a:pt x="390823" y="138623"/>
                              </a:cubicBezTo>
                              <a:cubicBezTo>
                                <a:pt x="404158" y="165293"/>
                                <a:pt x="445115" y="141480"/>
                                <a:pt x="431780" y="114810"/>
                              </a:cubicBezTo>
                              <a:cubicBezTo>
                                <a:pt x="404158" y="59565"/>
                                <a:pt x="356533" y="8130"/>
                                <a:pt x="291763" y="717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0" name="Freeform: Shape 1040">
                        <a:extLst/>
                      </wps:cNvPr>
                      <wps:cNvSpPr/>
                      <wps:spPr>
                        <a:xfrm>
                          <a:off x="214979" y="4140314"/>
                          <a:ext cx="217312" cy="90547"/>
                        </a:xfrm>
                        <a:custGeom>
                          <a:avLst/>
                          <a:gdLst>
                            <a:gd name="connsiteX0" fmla="*/ 108004 w 457200"/>
                            <a:gd name="connsiteY0" fmla="*/ 91510 h 190500"/>
                            <a:gd name="connsiteX1" fmla="*/ 157534 w 457200"/>
                            <a:gd name="connsiteY1" fmla="*/ 121037 h 190500"/>
                            <a:gd name="connsiteX2" fmla="*/ 202302 w 457200"/>
                            <a:gd name="connsiteY2" fmla="*/ 140087 h 190500"/>
                            <a:gd name="connsiteX3" fmla="*/ 408994 w 457200"/>
                            <a:gd name="connsiteY3" fmla="*/ 100082 h 190500"/>
                            <a:gd name="connsiteX4" fmla="*/ 445189 w 457200"/>
                            <a:gd name="connsiteY4" fmla="*/ 63887 h 190500"/>
                            <a:gd name="connsiteX5" fmla="*/ 183252 w 457200"/>
                            <a:gd name="connsiteY5" fmla="*/ 76270 h 190500"/>
                            <a:gd name="connsiteX6" fmla="*/ 114672 w 457200"/>
                            <a:gd name="connsiteY6" fmla="*/ 52457 h 190500"/>
                            <a:gd name="connsiteX7" fmla="*/ 7992 w 457200"/>
                            <a:gd name="connsiteY7" fmla="*/ 170567 h 190500"/>
                            <a:gd name="connsiteX8" fmla="*/ 34662 w 457200"/>
                            <a:gd name="connsiteY8" fmla="*/ 181997 h 190500"/>
                            <a:gd name="connsiteX9" fmla="*/ 75619 w 457200"/>
                            <a:gd name="connsiteY9" fmla="*/ 114370 h 190500"/>
                            <a:gd name="connsiteX10" fmla="*/ 108004 w 457200"/>
                            <a:gd name="connsiteY10" fmla="*/ 9151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57200" h="190500">
                              <a:moveTo>
                                <a:pt x="108004" y="91510"/>
                              </a:moveTo>
                              <a:cubicBezTo>
                                <a:pt x="123244" y="87700"/>
                                <a:pt x="161344" y="95320"/>
                                <a:pt x="157534" y="121037"/>
                              </a:cubicBezTo>
                              <a:cubicBezTo>
                                <a:pt x="153724" y="145802"/>
                                <a:pt x="188967" y="166757"/>
                                <a:pt x="202302" y="140087"/>
                              </a:cubicBezTo>
                              <a:cubicBezTo>
                                <a:pt x="243259" y="56267"/>
                                <a:pt x="338509" y="36265"/>
                                <a:pt x="408994" y="100082"/>
                              </a:cubicBezTo>
                              <a:cubicBezTo>
                                <a:pt x="432807" y="121990"/>
                                <a:pt x="466144" y="88652"/>
                                <a:pt x="445189" y="63887"/>
                              </a:cubicBezTo>
                              <a:cubicBezTo>
                                <a:pt x="370894" y="-20885"/>
                                <a:pt x="245164" y="-5645"/>
                                <a:pt x="183252" y="76270"/>
                              </a:cubicBezTo>
                              <a:cubicBezTo>
                                <a:pt x="166107" y="59125"/>
                                <a:pt x="140389" y="50552"/>
                                <a:pt x="114672" y="52457"/>
                              </a:cubicBezTo>
                              <a:cubicBezTo>
                                <a:pt x="53712" y="58172"/>
                                <a:pt x="27042" y="121037"/>
                                <a:pt x="7992" y="170567"/>
                              </a:cubicBezTo>
                              <a:cubicBezTo>
                                <a:pt x="2277" y="185807"/>
                                <a:pt x="27042" y="196285"/>
                                <a:pt x="34662" y="181997"/>
                              </a:cubicBezTo>
                              <a:cubicBezTo>
                                <a:pt x="46092" y="158185"/>
                                <a:pt x="57522" y="133420"/>
                                <a:pt x="75619" y="114370"/>
                              </a:cubicBezTo>
                              <a:cubicBezTo>
                                <a:pt x="82287" y="104845"/>
                                <a:pt x="95622" y="94367"/>
                                <a:pt x="108004" y="915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1" name="Freeform: Shape 1041">
                        <a:extLst/>
                      </wps:cNvPr>
                      <wps:cNvSpPr/>
                      <wps:spPr>
                        <a:xfrm>
                          <a:off x="614201" y="4076139"/>
                          <a:ext cx="181093" cy="95074"/>
                        </a:xfrm>
                        <a:custGeom>
                          <a:avLst/>
                          <a:gdLst>
                            <a:gd name="connsiteX0" fmla="*/ 305359 w 381000"/>
                            <a:gd name="connsiteY0" fmla="*/ 7452 h 200025"/>
                            <a:gd name="connsiteX1" fmla="*/ 257734 w 381000"/>
                            <a:gd name="connsiteY1" fmla="*/ 27455 h 200025"/>
                            <a:gd name="connsiteX2" fmla="*/ 189154 w 381000"/>
                            <a:gd name="connsiteY2" fmla="*/ 51267 h 200025"/>
                            <a:gd name="connsiteX3" fmla="*/ 107239 w 381000"/>
                            <a:gd name="connsiteY3" fmla="*/ 52220 h 200025"/>
                            <a:gd name="connsiteX4" fmla="*/ 9131 w 381000"/>
                            <a:gd name="connsiteY4" fmla="*/ 170330 h 200025"/>
                            <a:gd name="connsiteX5" fmla="*/ 37706 w 381000"/>
                            <a:gd name="connsiteY5" fmla="*/ 192237 h 200025"/>
                            <a:gd name="connsiteX6" fmla="*/ 111049 w 381000"/>
                            <a:gd name="connsiteY6" fmla="*/ 116990 h 200025"/>
                            <a:gd name="connsiteX7" fmla="*/ 161531 w 381000"/>
                            <a:gd name="connsiteY7" fmla="*/ 98892 h 200025"/>
                            <a:gd name="connsiteX8" fmla="*/ 181534 w 381000"/>
                            <a:gd name="connsiteY8" fmla="*/ 112227 h 200025"/>
                            <a:gd name="connsiteX9" fmla="*/ 238684 w 381000"/>
                            <a:gd name="connsiteY9" fmla="*/ 108417 h 200025"/>
                            <a:gd name="connsiteX10" fmla="*/ 323456 w 381000"/>
                            <a:gd name="connsiteY10" fmla="*/ 65555 h 200025"/>
                            <a:gd name="connsiteX11" fmla="*/ 372986 w 381000"/>
                            <a:gd name="connsiteY11" fmla="*/ 52220 h 200025"/>
                            <a:gd name="connsiteX12" fmla="*/ 305359 w 381000"/>
                            <a:gd name="connsiteY12" fmla="*/ 7452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81000" h="200025">
                              <a:moveTo>
                                <a:pt x="305359" y="7452"/>
                              </a:moveTo>
                              <a:cubicBezTo>
                                <a:pt x="287261" y="8405"/>
                                <a:pt x="272021" y="16977"/>
                                <a:pt x="257734" y="27455"/>
                              </a:cubicBezTo>
                              <a:cubicBezTo>
                                <a:pt x="233921" y="45552"/>
                                <a:pt x="220586" y="72222"/>
                                <a:pt x="189154" y="51267"/>
                              </a:cubicBezTo>
                              <a:cubicBezTo>
                                <a:pt x="157721" y="31265"/>
                                <a:pt x="139624" y="27455"/>
                                <a:pt x="107239" y="52220"/>
                              </a:cubicBezTo>
                              <a:cubicBezTo>
                                <a:pt x="68186" y="82700"/>
                                <a:pt x="30086" y="125562"/>
                                <a:pt x="9131" y="170330"/>
                              </a:cubicBezTo>
                              <a:cubicBezTo>
                                <a:pt x="559" y="188427"/>
                                <a:pt x="21514" y="206525"/>
                                <a:pt x="37706" y="192237"/>
                              </a:cubicBezTo>
                              <a:cubicBezTo>
                                <a:pt x="63424" y="168425"/>
                                <a:pt x="86284" y="141755"/>
                                <a:pt x="111049" y="116990"/>
                              </a:cubicBezTo>
                              <a:cubicBezTo>
                                <a:pt x="127241" y="101750"/>
                                <a:pt x="139624" y="91272"/>
                                <a:pt x="161531" y="98892"/>
                              </a:cubicBezTo>
                              <a:cubicBezTo>
                                <a:pt x="169151" y="101750"/>
                                <a:pt x="173914" y="108417"/>
                                <a:pt x="181534" y="112227"/>
                              </a:cubicBezTo>
                              <a:cubicBezTo>
                                <a:pt x="199631" y="119847"/>
                                <a:pt x="220586" y="116037"/>
                                <a:pt x="238684" y="108417"/>
                              </a:cubicBezTo>
                              <a:cubicBezTo>
                                <a:pt x="252971" y="102702"/>
                                <a:pt x="316789" y="47457"/>
                                <a:pt x="323456" y="65555"/>
                              </a:cubicBezTo>
                              <a:cubicBezTo>
                                <a:pt x="333934" y="96035"/>
                                <a:pt x="382511" y="83652"/>
                                <a:pt x="372986" y="52220"/>
                              </a:cubicBezTo>
                              <a:cubicBezTo>
                                <a:pt x="363461" y="21740"/>
                                <a:pt x="337744" y="4595"/>
                                <a:pt x="305359" y="7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2" name="Freeform: Shape 1042">
                        <a:extLst/>
                      </wps:cNvPr>
                      <wps:cNvSpPr/>
                      <wps:spPr>
                        <a:xfrm>
                          <a:off x="1177491" y="4230861"/>
                          <a:ext cx="253531" cy="90547"/>
                        </a:xfrm>
                        <a:custGeom>
                          <a:avLst/>
                          <a:gdLst>
                            <a:gd name="connsiteX0" fmla="*/ 521123 w 533400"/>
                            <a:gd name="connsiteY0" fmla="*/ 92476 h 190500"/>
                            <a:gd name="connsiteX1" fmla="*/ 351578 w 533400"/>
                            <a:gd name="connsiteY1" fmla="*/ 9609 h 190500"/>
                            <a:gd name="connsiteX2" fmla="*/ 221086 w 533400"/>
                            <a:gd name="connsiteY2" fmla="*/ 102001 h 190500"/>
                            <a:gd name="connsiteX3" fmla="*/ 137266 w 533400"/>
                            <a:gd name="connsiteY3" fmla="*/ 43899 h 190500"/>
                            <a:gd name="connsiteX4" fmla="*/ 9631 w 533400"/>
                            <a:gd name="connsiteY4" fmla="*/ 151531 h 190500"/>
                            <a:gd name="connsiteX5" fmla="*/ 48683 w 533400"/>
                            <a:gd name="connsiteY5" fmla="*/ 174391 h 190500"/>
                            <a:gd name="connsiteX6" fmla="*/ 120121 w 533400"/>
                            <a:gd name="connsiteY6" fmla="*/ 98191 h 190500"/>
                            <a:gd name="connsiteX7" fmla="*/ 189653 w 533400"/>
                            <a:gd name="connsiteY7" fmla="*/ 167724 h 190500"/>
                            <a:gd name="connsiteX8" fmla="*/ 242993 w 533400"/>
                            <a:gd name="connsiteY8" fmla="*/ 174391 h 190500"/>
                            <a:gd name="connsiteX9" fmla="*/ 354436 w 533400"/>
                            <a:gd name="connsiteY9" fmla="*/ 74379 h 190500"/>
                            <a:gd name="connsiteX10" fmla="*/ 477308 w 533400"/>
                            <a:gd name="connsiteY10" fmla="*/ 137244 h 190500"/>
                            <a:gd name="connsiteX11" fmla="*/ 521123 w 533400"/>
                            <a:gd name="connsiteY11" fmla="*/ 92476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33400" h="190500">
                              <a:moveTo>
                                <a:pt x="521123" y="92476"/>
                              </a:moveTo>
                              <a:cubicBezTo>
                                <a:pt x="470641" y="45804"/>
                                <a:pt x="427778" y="-4679"/>
                                <a:pt x="351578" y="9609"/>
                              </a:cubicBezTo>
                              <a:cubicBezTo>
                                <a:pt x="295381" y="19134"/>
                                <a:pt x="254423" y="57234"/>
                                <a:pt x="221086" y="102001"/>
                              </a:cubicBezTo>
                              <a:cubicBezTo>
                                <a:pt x="202036" y="71521"/>
                                <a:pt x="176318" y="45804"/>
                                <a:pt x="137266" y="43899"/>
                              </a:cubicBezTo>
                              <a:cubicBezTo>
                                <a:pt x="73448" y="40089"/>
                                <a:pt x="34396" y="101049"/>
                                <a:pt x="9631" y="151531"/>
                              </a:cubicBezTo>
                              <a:cubicBezTo>
                                <a:pt x="-2752" y="177249"/>
                                <a:pt x="34396" y="200109"/>
                                <a:pt x="48683" y="174391"/>
                              </a:cubicBezTo>
                              <a:cubicBezTo>
                                <a:pt x="63923" y="145816"/>
                                <a:pt x="85831" y="104859"/>
                                <a:pt x="120121" y="98191"/>
                              </a:cubicBezTo>
                              <a:cubicBezTo>
                                <a:pt x="162031" y="90571"/>
                                <a:pt x="178223" y="136291"/>
                                <a:pt x="189653" y="167724"/>
                              </a:cubicBezTo>
                              <a:cubicBezTo>
                                <a:pt x="199178" y="193441"/>
                                <a:pt x="227753" y="194394"/>
                                <a:pt x="242993" y="174391"/>
                              </a:cubicBezTo>
                              <a:cubicBezTo>
                                <a:pt x="272521" y="136291"/>
                                <a:pt x="303953" y="85809"/>
                                <a:pt x="354436" y="74379"/>
                              </a:cubicBezTo>
                              <a:cubicBezTo>
                                <a:pt x="409681" y="61996"/>
                                <a:pt x="438256" y="106764"/>
                                <a:pt x="477308" y="137244"/>
                              </a:cubicBezTo>
                              <a:cubicBezTo>
                                <a:pt x="507788" y="161056"/>
                                <a:pt x="551603" y="120099"/>
                                <a:pt x="521123" y="924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3" name="Freeform: Shape 1043">
                        <a:extLst/>
                      </wps:cNvPr>
                      <wps:cNvSpPr/>
                      <wps:spPr>
                        <a:xfrm>
                          <a:off x="906115" y="4461792"/>
                          <a:ext cx="176566" cy="72437"/>
                        </a:xfrm>
                        <a:custGeom>
                          <a:avLst/>
                          <a:gdLst>
                            <a:gd name="connsiteX0" fmla="*/ 184599 w 371475"/>
                            <a:gd name="connsiteY0" fmla="*/ 41902 h 152400"/>
                            <a:gd name="connsiteX1" fmla="*/ 109352 w 371475"/>
                            <a:gd name="connsiteY1" fmla="*/ 19042 h 152400"/>
                            <a:gd name="connsiteX2" fmla="*/ 8386 w 371475"/>
                            <a:gd name="connsiteY2" fmla="*/ 125722 h 152400"/>
                            <a:gd name="connsiteX3" fmla="*/ 39819 w 371475"/>
                            <a:gd name="connsiteY3" fmla="*/ 139057 h 152400"/>
                            <a:gd name="connsiteX4" fmla="*/ 84586 w 371475"/>
                            <a:gd name="connsiteY4" fmla="*/ 79049 h 152400"/>
                            <a:gd name="connsiteX5" fmla="*/ 161739 w 371475"/>
                            <a:gd name="connsiteY5" fmla="*/ 86669 h 152400"/>
                            <a:gd name="connsiteX6" fmla="*/ 202697 w 371475"/>
                            <a:gd name="connsiteY6" fmla="*/ 92384 h 152400"/>
                            <a:gd name="connsiteX7" fmla="*/ 331284 w 371475"/>
                            <a:gd name="connsiteY7" fmla="*/ 97147 h 152400"/>
                            <a:gd name="connsiteX8" fmla="*/ 370336 w 371475"/>
                            <a:gd name="connsiteY8" fmla="*/ 74287 h 152400"/>
                            <a:gd name="connsiteX9" fmla="*/ 184599 w 371475"/>
                            <a:gd name="connsiteY9" fmla="*/ 41902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71475" h="152400">
                              <a:moveTo>
                                <a:pt x="184599" y="41902"/>
                              </a:moveTo>
                              <a:cubicBezTo>
                                <a:pt x="165549" y="22852"/>
                                <a:pt x="137927" y="14279"/>
                                <a:pt x="109352" y="19042"/>
                              </a:cubicBezTo>
                              <a:cubicBezTo>
                                <a:pt x="54106" y="27614"/>
                                <a:pt x="26484" y="78097"/>
                                <a:pt x="8386" y="125722"/>
                              </a:cubicBezTo>
                              <a:cubicBezTo>
                                <a:pt x="766" y="143819"/>
                                <a:pt x="30294" y="155249"/>
                                <a:pt x="39819" y="139057"/>
                              </a:cubicBezTo>
                              <a:cubicBezTo>
                                <a:pt x="52201" y="118102"/>
                                <a:pt x="65536" y="94289"/>
                                <a:pt x="84586" y="79049"/>
                              </a:cubicBezTo>
                              <a:cubicBezTo>
                                <a:pt x="105541" y="61904"/>
                                <a:pt x="150309" y="49522"/>
                                <a:pt x="161739" y="86669"/>
                              </a:cubicBezTo>
                              <a:cubicBezTo>
                                <a:pt x="167454" y="104767"/>
                                <a:pt x="193172" y="109529"/>
                                <a:pt x="202697" y="92384"/>
                              </a:cubicBezTo>
                              <a:cubicBezTo>
                                <a:pt x="234129" y="38092"/>
                                <a:pt x="302709" y="41902"/>
                                <a:pt x="331284" y="97147"/>
                              </a:cubicBezTo>
                              <a:cubicBezTo>
                                <a:pt x="344619" y="122864"/>
                                <a:pt x="382719" y="100004"/>
                                <a:pt x="370336" y="74287"/>
                              </a:cubicBezTo>
                              <a:cubicBezTo>
                                <a:pt x="333189" y="-2866"/>
                                <a:pt x="238891" y="-13343"/>
                                <a:pt x="184599" y="419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4" name="Freeform: Shape 1044">
                        <a:extLst/>
                      </wps:cNvPr>
                      <wps:cNvSpPr/>
                      <wps:spPr>
                        <a:xfrm>
                          <a:off x="1450397" y="4653256"/>
                          <a:ext cx="158457" cy="72437"/>
                        </a:xfrm>
                        <a:custGeom>
                          <a:avLst/>
                          <a:gdLst>
                            <a:gd name="connsiteX0" fmla="*/ 132883 w 333375"/>
                            <a:gd name="connsiteY0" fmla="*/ 65668 h 152400"/>
                            <a:gd name="connsiteX1" fmla="*/ 7153 w 333375"/>
                            <a:gd name="connsiteY1" fmla="*/ 136153 h 152400"/>
                            <a:gd name="connsiteX2" fmla="*/ 41443 w 333375"/>
                            <a:gd name="connsiteY2" fmla="*/ 136153 h 152400"/>
                            <a:gd name="connsiteX3" fmla="*/ 121453 w 333375"/>
                            <a:gd name="connsiteY3" fmla="*/ 111387 h 152400"/>
                            <a:gd name="connsiteX4" fmla="*/ 159553 w 333375"/>
                            <a:gd name="connsiteY4" fmla="*/ 106625 h 152400"/>
                            <a:gd name="connsiteX5" fmla="*/ 291950 w 333375"/>
                            <a:gd name="connsiteY5" fmla="*/ 79955 h 152400"/>
                            <a:gd name="connsiteX6" fmla="*/ 322430 w 333375"/>
                            <a:gd name="connsiteY6" fmla="*/ 49475 h 152400"/>
                            <a:gd name="connsiteX7" fmla="*/ 132883 w 333375"/>
                            <a:gd name="connsiteY7" fmla="*/ 6566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3375" h="152400">
                              <a:moveTo>
                                <a:pt x="132883" y="65668"/>
                              </a:moveTo>
                              <a:cubicBezTo>
                                <a:pt x="80495" y="31377"/>
                                <a:pt x="6200" y="61857"/>
                                <a:pt x="7153" y="136153"/>
                              </a:cubicBezTo>
                              <a:cubicBezTo>
                                <a:pt x="7153" y="158060"/>
                                <a:pt x="40490" y="158060"/>
                                <a:pt x="41443" y="136153"/>
                              </a:cubicBezTo>
                              <a:cubicBezTo>
                                <a:pt x="43348" y="90432"/>
                                <a:pt x="94783" y="71382"/>
                                <a:pt x="121453" y="111387"/>
                              </a:cubicBezTo>
                              <a:cubicBezTo>
                                <a:pt x="131930" y="126627"/>
                                <a:pt x="153838" y="123770"/>
                                <a:pt x="159553" y="106625"/>
                              </a:cubicBezTo>
                              <a:cubicBezTo>
                                <a:pt x="181460" y="45665"/>
                                <a:pt x="248135" y="38045"/>
                                <a:pt x="291950" y="79955"/>
                              </a:cubicBezTo>
                              <a:cubicBezTo>
                                <a:pt x="311953" y="99005"/>
                                <a:pt x="339575" y="70430"/>
                                <a:pt x="322430" y="49475"/>
                              </a:cubicBezTo>
                              <a:cubicBezTo>
                                <a:pt x="266233" y="-17200"/>
                                <a:pt x="173840" y="-55"/>
                                <a:pt x="132883" y="65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5" name="Freeform: Shape 1045">
                        <a:extLst/>
                      </wps:cNvPr>
                      <wps:cNvSpPr/>
                      <wps:spPr>
                        <a:xfrm>
                          <a:off x="695692" y="3617977"/>
                          <a:ext cx="199203" cy="81492"/>
                        </a:xfrm>
                        <a:custGeom>
                          <a:avLst/>
                          <a:gdLst>
                            <a:gd name="connsiteX0" fmla="*/ 401137 w 419100"/>
                            <a:gd name="connsiteY0" fmla="*/ 24335 h 171450"/>
                            <a:gd name="connsiteX1" fmla="*/ 203969 w 419100"/>
                            <a:gd name="connsiteY1" fmla="*/ 47195 h 171450"/>
                            <a:gd name="connsiteX2" fmla="*/ 129674 w 419100"/>
                            <a:gd name="connsiteY2" fmla="*/ 36717 h 171450"/>
                            <a:gd name="connsiteX3" fmla="*/ 14422 w 419100"/>
                            <a:gd name="connsiteY3" fmla="*/ 137682 h 171450"/>
                            <a:gd name="connsiteX4" fmla="*/ 31567 w 419100"/>
                            <a:gd name="connsiteY4" fmla="*/ 167210 h 171450"/>
                            <a:gd name="connsiteX5" fmla="*/ 185872 w 419100"/>
                            <a:gd name="connsiteY5" fmla="*/ 84342 h 171450"/>
                            <a:gd name="connsiteX6" fmla="*/ 217304 w 419100"/>
                            <a:gd name="connsiteY6" fmla="*/ 88152 h 171450"/>
                            <a:gd name="connsiteX7" fmla="*/ 377324 w 419100"/>
                            <a:gd name="connsiteY7" fmla="*/ 62435 h 171450"/>
                            <a:gd name="connsiteX8" fmla="*/ 401137 w 419100"/>
                            <a:gd name="connsiteY8" fmla="*/ 24335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19100" h="171450">
                              <a:moveTo>
                                <a:pt x="401137" y="24335"/>
                              </a:moveTo>
                              <a:cubicBezTo>
                                <a:pt x="334462" y="-4240"/>
                                <a:pt x="260167" y="2427"/>
                                <a:pt x="203969" y="47195"/>
                              </a:cubicBezTo>
                              <a:cubicBezTo>
                                <a:pt x="183014" y="31955"/>
                                <a:pt x="158249" y="28145"/>
                                <a:pt x="129674" y="36717"/>
                              </a:cubicBezTo>
                              <a:cubicBezTo>
                                <a:pt x="77287" y="52910"/>
                                <a:pt x="56332" y="107202"/>
                                <a:pt x="14422" y="137682"/>
                              </a:cubicBezTo>
                              <a:cubicBezTo>
                                <a:pt x="-2723" y="150065"/>
                                <a:pt x="13469" y="179592"/>
                                <a:pt x="31567" y="167210"/>
                              </a:cubicBezTo>
                              <a:cubicBezTo>
                                <a:pt x="61094" y="147207"/>
                                <a:pt x="147772" y="24335"/>
                                <a:pt x="185872" y="84342"/>
                              </a:cubicBezTo>
                              <a:cubicBezTo>
                                <a:pt x="193492" y="95772"/>
                                <a:pt x="207779" y="96725"/>
                                <a:pt x="217304" y="88152"/>
                              </a:cubicBezTo>
                              <a:cubicBezTo>
                                <a:pt x="262072" y="51005"/>
                                <a:pt x="323032" y="39575"/>
                                <a:pt x="377324" y="62435"/>
                              </a:cubicBezTo>
                              <a:cubicBezTo>
                                <a:pt x="404947" y="74817"/>
                                <a:pt x="427807" y="35765"/>
                                <a:pt x="401137" y="24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6" name="Freeform: Shape 1046">
                        <a:extLst/>
                      </wps:cNvPr>
                      <wps:cNvSpPr/>
                      <wps:spPr>
                        <a:xfrm>
                          <a:off x="1019636" y="3897842"/>
                          <a:ext cx="122238" cy="58855"/>
                        </a:xfrm>
                        <a:custGeom>
                          <a:avLst/>
                          <a:gdLst>
                            <a:gd name="connsiteX0" fmla="*/ 37204 w 257175"/>
                            <a:gd name="connsiteY0" fmla="*/ 76817 h 123825"/>
                            <a:gd name="connsiteX1" fmla="*/ 88639 w 257175"/>
                            <a:gd name="connsiteY1" fmla="*/ 88247 h 123825"/>
                            <a:gd name="connsiteX2" fmla="*/ 88639 w 257175"/>
                            <a:gd name="connsiteY2" fmla="*/ 106345 h 123825"/>
                            <a:gd name="connsiteX3" fmla="*/ 121977 w 257175"/>
                            <a:gd name="connsiteY3" fmla="*/ 114917 h 123825"/>
                            <a:gd name="connsiteX4" fmla="*/ 223894 w 257175"/>
                            <a:gd name="connsiteY4" fmla="*/ 57767 h 123825"/>
                            <a:gd name="connsiteX5" fmla="*/ 252469 w 257175"/>
                            <a:gd name="connsiteY5" fmla="*/ 29192 h 123825"/>
                            <a:gd name="connsiteX6" fmla="*/ 116262 w 257175"/>
                            <a:gd name="connsiteY6" fmla="*/ 57767 h 123825"/>
                            <a:gd name="connsiteX7" fmla="*/ 78162 w 257175"/>
                            <a:gd name="connsiteY7" fmla="*/ 26335 h 123825"/>
                            <a:gd name="connsiteX8" fmla="*/ 7677 w 257175"/>
                            <a:gd name="connsiteY8" fmla="*/ 68245 h 123825"/>
                            <a:gd name="connsiteX9" fmla="*/ 37204 w 257175"/>
                            <a:gd name="connsiteY9" fmla="*/ 76817 h 123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57175" h="123825">
                              <a:moveTo>
                                <a:pt x="37204" y="76817"/>
                              </a:moveTo>
                              <a:cubicBezTo>
                                <a:pt x="71494" y="62530"/>
                                <a:pt x="88639" y="66340"/>
                                <a:pt x="88639" y="88247"/>
                              </a:cubicBezTo>
                              <a:cubicBezTo>
                                <a:pt x="90544" y="93962"/>
                                <a:pt x="90544" y="100630"/>
                                <a:pt x="88639" y="106345"/>
                              </a:cubicBezTo>
                              <a:cubicBezTo>
                                <a:pt x="86734" y="125395"/>
                                <a:pt x="113404" y="129205"/>
                                <a:pt x="121977" y="114917"/>
                              </a:cubicBezTo>
                              <a:cubicBezTo>
                                <a:pt x="141027" y="85390"/>
                                <a:pt x="181032" y="18715"/>
                                <a:pt x="223894" y="57767"/>
                              </a:cubicBezTo>
                              <a:cubicBezTo>
                                <a:pt x="242944" y="74912"/>
                                <a:pt x="271519" y="46337"/>
                                <a:pt x="252469" y="29192"/>
                              </a:cubicBezTo>
                              <a:cubicBezTo>
                                <a:pt x="202939" y="-15575"/>
                                <a:pt x="150552" y="14905"/>
                                <a:pt x="116262" y="57767"/>
                              </a:cubicBezTo>
                              <a:cubicBezTo>
                                <a:pt x="108642" y="42527"/>
                                <a:pt x="96259" y="31097"/>
                                <a:pt x="78162" y="26335"/>
                              </a:cubicBezTo>
                              <a:cubicBezTo>
                                <a:pt x="45777" y="17762"/>
                                <a:pt x="16249" y="36812"/>
                                <a:pt x="7677" y="68245"/>
                              </a:cubicBezTo>
                              <a:cubicBezTo>
                                <a:pt x="2914" y="88247"/>
                                <a:pt x="31489" y="95867"/>
                                <a:pt x="37204" y="768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47" name="Freeform: Shape 1047">
                        <a:extLst/>
                      </wps:cNvPr>
                      <wps:cNvSpPr/>
                      <wps:spPr>
                        <a:xfrm>
                          <a:off x="1809259" y="5022843"/>
                          <a:ext cx="312386" cy="81492"/>
                        </a:xfrm>
                        <a:custGeom>
                          <a:avLst/>
                          <a:gdLst>
                            <a:gd name="connsiteX0" fmla="*/ 649393 w 657225"/>
                            <a:gd name="connsiteY0" fmla="*/ 107985 h 171450"/>
                            <a:gd name="connsiteX1" fmla="*/ 331258 w 657225"/>
                            <a:gd name="connsiteY1" fmla="*/ 84173 h 171450"/>
                            <a:gd name="connsiteX2" fmla="*/ 191240 w 657225"/>
                            <a:gd name="connsiteY2" fmla="*/ 7973 h 171450"/>
                            <a:gd name="connsiteX3" fmla="*/ 10265 w 657225"/>
                            <a:gd name="connsiteY3" fmla="*/ 143228 h 171450"/>
                            <a:gd name="connsiteX4" fmla="*/ 37888 w 657225"/>
                            <a:gd name="connsiteY4" fmla="*/ 164183 h 171450"/>
                            <a:gd name="connsiteX5" fmla="*/ 168380 w 657225"/>
                            <a:gd name="connsiteY5" fmla="*/ 51788 h 171450"/>
                            <a:gd name="connsiteX6" fmla="*/ 309350 w 657225"/>
                            <a:gd name="connsiteY6" fmla="*/ 136560 h 171450"/>
                            <a:gd name="connsiteX7" fmla="*/ 347450 w 657225"/>
                            <a:gd name="connsiteY7" fmla="*/ 136560 h 171450"/>
                            <a:gd name="connsiteX8" fmla="*/ 611293 w 657225"/>
                            <a:gd name="connsiteY8" fmla="*/ 130845 h 171450"/>
                            <a:gd name="connsiteX9" fmla="*/ 649393 w 657225"/>
                            <a:gd name="connsiteY9" fmla="*/ 107985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57225" h="171450">
                              <a:moveTo>
                                <a:pt x="649393" y="107985"/>
                              </a:moveTo>
                              <a:cubicBezTo>
                                <a:pt x="575098" y="-9172"/>
                                <a:pt x="416983" y="-14887"/>
                                <a:pt x="331258" y="84173"/>
                              </a:cubicBezTo>
                              <a:cubicBezTo>
                                <a:pt x="299825" y="35595"/>
                                <a:pt x="254105" y="1305"/>
                                <a:pt x="191240" y="7973"/>
                              </a:cubicBezTo>
                              <a:cubicBezTo>
                                <a:pt x="109325" y="16545"/>
                                <a:pt x="56938" y="83220"/>
                                <a:pt x="10265" y="143228"/>
                              </a:cubicBezTo>
                              <a:cubicBezTo>
                                <a:pt x="-2117" y="159420"/>
                                <a:pt x="25505" y="180375"/>
                                <a:pt x="37888" y="164183"/>
                              </a:cubicBezTo>
                              <a:cubicBezTo>
                                <a:pt x="73130" y="120368"/>
                                <a:pt x="112183" y="67980"/>
                                <a:pt x="168380" y="51788"/>
                              </a:cubicBezTo>
                              <a:cubicBezTo>
                                <a:pt x="239818" y="30833"/>
                                <a:pt x="282680" y="76553"/>
                                <a:pt x="309350" y="136560"/>
                              </a:cubicBezTo>
                              <a:cubicBezTo>
                                <a:pt x="316018" y="152753"/>
                                <a:pt x="339830" y="148943"/>
                                <a:pt x="347450" y="136560"/>
                              </a:cubicBezTo>
                              <a:cubicBezTo>
                                <a:pt x="409363" y="37500"/>
                                <a:pt x="544618" y="35595"/>
                                <a:pt x="611293" y="130845"/>
                              </a:cubicBezTo>
                              <a:cubicBezTo>
                                <a:pt x="627485" y="152753"/>
                                <a:pt x="664633" y="131798"/>
                                <a:pt x="649393" y="1079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5A03AA" id="Group 1037" o:spid="_x0000_s1026" style="position:absolute;margin-left:-2.85pt;margin-top:2.25pt;width:117.2pt;height:95.25pt;z-index:251661312;mso-width-relative:margin;mso-height-relative:margin" coordorigin=",33797" coordsize="21216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">
              <v:shape id="Freeform: Shape 1038" o:spid="_x0000_s1027" style="position:absolute;top:33797;width:3667;height:1177;visibility:visible;mso-wrap-style:square;v-text-anchor:middle" coordsize="771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" path="m577441,80014v58103,34290,101918,94297,140018,147637c738414,258131,786991,231461,767941,198124,726984,128591,650784,28579,566964,9529,494574,-6664,427899,62869,382179,119066,325981,75251,281214,-2854,198346,27626v-36195,13335,-65722,46673,-91440,74295c72616,139069,40231,178121,10704,219079v-14288,20002,18097,38100,32385,19050c84046,182884,134529,112399,193584,76204v73342,-44768,131445,58102,174307,102870c377416,189551,399324,191456,408849,179074,444091,134306,513624,42866,577441,80014xe" fillcolor="black" stroked="f">
                <v:stroke joinstyle="miter"/>
                <v:path arrowok="t" o:connecttype="custom" o:connectlocs="274464,38032;341016,108205;365010,94171;269484,4529;181654,56593;94276,13131;50814,48444;5088,104131;20481,113186;92013,36221;174862,85116;194330,85116;274464,38032" o:connectangles="0,0,0,0,0,0,0,0,0,0,0,0,0"/>
              </v:shape>
              <v:shape id="Freeform: Shape 1039" o:spid="_x0000_s1028" style="position:absolute;left:3924;top:37543;width:2083;height:725;visibility:visible;mso-wrap-style:square;v-text-anchor:middle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" path="m291763,7178c252710,6225,214610,25275,194608,56708,133648,2415,38398,10035,7918,102428v-5715,18097,21907,24765,27622,7620c59353,44325,159365,28133,179368,104333v5715,20002,38100,21907,42862,c230803,62423,274618,45278,313670,58613v37148,12382,60008,45720,77153,80010c404158,165293,445115,141480,431780,114810,404158,59565,356533,8130,291763,7178xe" fillcolor="black" stroked="f">
                <v:stroke joinstyle="miter"/>
                <v:path arrowok="t" o:connecttype="custom" o:connectlocs="138678,3412;92499,26954;3764,48685;16893,52307;85255,49590;105628,49590;149090,27859;185762,65889;205229,54570;138678,3412" o:connectangles="0,0,0,0,0,0,0,0,0,0"/>
              </v:shape>
              <v:shape id="Freeform: Shape 1040" o:spid="_x0000_s1029" style="position:absolute;left:2149;top:41403;width:2173;height:905;visibility:visible;mso-wrap-style:square;v-text-anchor:middle" coordsize="457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" path="m108004,91510v15240,-3810,53340,3810,49530,29527c153724,145802,188967,166757,202302,140087,243259,56267,338509,36265,408994,100082v23813,21908,57150,-11430,36195,-36195c370894,-20885,245164,-5645,183252,76270,166107,59125,140389,50552,114672,52457,53712,58172,27042,121037,7992,170567v-5715,15240,19050,25718,26670,11430c46092,158185,57522,133420,75619,114370v6668,-9525,20003,-20003,32385,-22860xe" fillcolor="black" stroked="f">
                <v:stroke joinstyle="miter"/>
                <v:path arrowok="t" o:connecttype="custom" o:connectlocs="51335,43496;74878,57530;96156,66585;194399,47570;211603,30366;87102,36252;54505,24933;3799,81073;16475,86505;35943,54361;51335,43496" o:connectangles="0,0,0,0,0,0,0,0,0,0,0"/>
              </v:shape>
              <v:shape id="Freeform: Shape 1041" o:spid="_x0000_s1030" style="position:absolute;left:6142;top:40761;width:1810;height:951;visibility:visible;mso-wrap-style:square;v-text-anchor:middle" coordsize="3810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" path="m305359,7452v-18098,953,-33338,9525,-47625,20003c233921,45552,220586,72222,189154,51267,157721,31265,139624,27455,107239,52220,68186,82700,30086,125562,9131,170330v-8572,18097,12383,36195,28575,21907c63424,168425,86284,141755,111049,116990v16192,-15240,28575,-25718,50482,-18098c169151,101750,173914,108417,181534,112227v18097,7620,39052,3810,57150,-3810c252971,102702,316789,47457,323456,65555v10478,30480,59055,18097,49530,-13335c363461,21740,337744,4595,305359,7452xe" fillcolor="black" stroked="f">
                <v:stroke joinstyle="miter"/>
                <v:path arrowok="t" o:connecttype="custom" o:connectlocs="145140,3542;122503,13050;89907,24368;50972,24821;4340,80960;17922,91372;52783,55607;76777,47004;86285,53343;113449,51532;153742,31159;177284,24821;145140,3542" o:connectangles="0,0,0,0,0,0,0,0,0,0,0,0,0"/>
              </v:shape>
              <v:shape id="Freeform: Shape 1042" o:spid="_x0000_s1031" style="position:absolute;left:11774;top:42308;width:2536;height:906;visibility:visible;mso-wrap-style:square;v-text-anchor:middle" coordsize="533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" path="m521123,92476c470641,45804,427778,-4679,351578,9609v-56197,9525,-97155,47625,-130492,92392c202036,71521,176318,45804,137266,43899,73448,40089,34396,101049,9631,151531v-12383,25718,24765,48578,39052,22860c63923,145816,85831,104859,120121,98191v41910,-7620,58102,38100,69532,69533c199178,193441,227753,194394,242993,174391,272521,136291,303953,85809,354436,74379v55245,-12383,83820,32385,122872,62865c507788,161056,551603,120099,521123,92476xe" fillcolor="black" stroked="f">
                <v:stroke joinstyle="miter"/>
                <v:path arrowok="t" o:connecttype="custom" o:connectlocs="247696,43955;167109,4567;105085,48482;65244,20866;4578,72025;23140,82890;57095,46671;90144,79721;115497,82890;168467,35353;226870,65234;247696,43955" o:connectangles="0,0,0,0,0,0,0,0,0,0,0,0"/>
              </v:shape>
              <v:shape id="Freeform: Shape 1043" o:spid="_x0000_s1032" style="position:absolute;left:9061;top:44617;width:1765;height:725;visibility:visible;mso-wrap-style:square;v-text-anchor:middle" coordsize="3714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" path="m184599,41902c165549,22852,137927,14279,109352,19042,54106,27614,26484,78097,8386,125722v-7620,18097,21908,29527,31433,13335c52201,118102,65536,94289,84586,79049v20955,-17145,65723,-29527,77153,7620c167454,104767,193172,109529,202697,92384,234129,38092,302709,41902,331284,97147v13335,25717,51435,2857,39052,-22860c333189,-2866,238891,-13343,184599,41902xe" fillcolor="black" stroked="f">
                <v:stroke joinstyle="miter"/>
                <v:path arrowok="t" o:connecttype="custom" o:connectlocs="87742,19916;51976,9051;3986,59757;18926,66095;40205,37573;76876,41195;96344,43911;157463,46175;176025,35309;87742,19916" o:connectangles="0,0,0,0,0,0,0,0,0,0"/>
              </v:shape>
              <v:shape id="Freeform: Shape 1044" o:spid="_x0000_s1033" style="position:absolute;left:14503;top:46532;width:1585;height:724;visibility:visible;mso-wrap-style:square;v-text-anchor:middle" coordsize="3333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" path="m132883,65668c80495,31377,6200,61857,7153,136153v,21907,33337,21907,34290,c43348,90432,94783,71382,121453,111387v10477,15240,32385,12383,38100,-4762c181460,45665,248135,38045,291950,79955v20003,19050,47625,-9525,30480,-30480c266233,-17200,173840,-55,132883,65668xe" fillcolor="black" stroked="f">
                <v:stroke joinstyle="miter"/>
                <v:path arrowok="t" o:connecttype="custom" o:connectlocs="63161,31213;3400,64715;19698,64715;57728,52943;75837,50680;138767,38003;153255,23516;63161,31213" o:connectangles="0,0,0,0,0,0,0,0"/>
              </v:shape>
              <v:shape id="Freeform: Shape 1045" o:spid="_x0000_s1034" style="position:absolute;left:6956;top:36179;width:1992;height:815;visibility:visible;mso-wrap-style:square;v-text-anchor:middle" coordsize="4191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" path="m401137,24335c334462,-4240,260167,2427,203969,47195,183014,31955,158249,28145,129674,36717,77287,52910,56332,107202,14422,137682v-17145,12383,-953,41910,17145,29528c61094,147207,147772,24335,185872,84342v7620,11430,21907,12383,31432,3810c262072,51005,323032,39575,377324,62435v27623,12382,50483,-26670,23813,-38100xe" fillcolor="black" stroked="f">
                <v:stroke joinstyle="miter"/>
                <v:path arrowok="t" o:connecttype="custom" o:connectlocs="190665,11567;96949,22432;61636,17452;6855,65442;15004,79477;88347,40089;103287,41900;179346,29676;190665,11567" o:connectangles="0,0,0,0,0,0,0,0,0"/>
              </v:shape>
              <v:shape id="Freeform: Shape 1046" o:spid="_x0000_s1035" style="position:absolute;left:10196;top:38978;width:1222;height:588;visibility:visible;mso-wrap-style:square;v-text-anchor:middle" coordsize="2571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" path="m37204,76817c71494,62530,88639,66340,88639,88247v1905,5715,1905,12383,,18098c86734,125395,113404,129205,121977,114917,141027,85390,181032,18715,223894,57767v19050,17145,47625,-11430,28575,-28575c202939,-15575,150552,14905,116262,57767,108642,42527,96259,31097,78162,26335,45777,17762,16249,36812,7677,68245,2914,88247,31489,95867,37204,76817xe" fillcolor="black" stroked="f">
                <v:stroke joinstyle="miter"/>
                <v:path arrowok="t" o:connecttype="custom" o:connectlocs="17683,36512;42131,41944;42131,50547;57977,54621;106419,27457;120001,13875;55261,27457;37151,12517;3649,32437;17683,36512" o:connectangles="0,0,0,0,0,0,0,0,0,0"/>
              </v:shape>
              <v:shape id="Freeform: Shape 1047" o:spid="_x0000_s1036" style="position:absolute;left:18092;top:50228;width:3124;height:815;visibility:visible;mso-wrap-style:square;v-text-anchor:middle" coordsize="6572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" path="m649393,107985c575098,-9172,416983,-14887,331258,84173,299825,35595,254105,1305,191240,7973,109325,16545,56938,83220,10265,143228v-12382,16192,15240,37147,27623,20955c73130,120368,112183,67980,168380,51788v71438,-20955,114300,24765,140970,84772c316018,152753,339830,148943,347450,136560,409363,37500,544618,35595,611293,130845v16192,21908,53340,953,38100,-22860xe" fillcolor="black" stroked="f">
                <v:stroke joinstyle="miter"/>
                <v:path arrowok="t" o:connecttype="custom" o:connectlocs="308663,51326;157450,40008;90898,3790;4879,68078;18009,78038;80033,24615;147037,64908;165147,64908;290554,62192;308663,51326" o:connectangles="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F8F25A" wp14:editId="44761B25">
              <wp:simplePos x="0" y="0"/>
              <wp:positionH relativeFrom="column">
                <wp:posOffset>1938655</wp:posOffset>
              </wp:positionH>
              <wp:positionV relativeFrom="paragraph">
                <wp:posOffset>882566</wp:posOffset>
              </wp:positionV>
              <wp:extent cx="1803494" cy="2087880"/>
              <wp:effectExtent l="0" t="0" r="6350" b="7620"/>
              <wp:wrapNone/>
              <wp:docPr id="1031" name="Group 1031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3494" cy="2087880"/>
                        <a:chOff x="4097317" y="0"/>
                        <a:chExt cx="1605295" cy="1858162"/>
                      </a:xfrm>
                    </wpg:grpSpPr>
                    <wps:wsp>
                      <wps:cNvPr id="1032" name="Freeform: Shape 1032">
                        <a:extLst/>
                      </wps:cNvPr>
                      <wps:cNvSpPr/>
                      <wps:spPr>
                        <a:xfrm>
                          <a:off x="4204544" y="153439"/>
                          <a:ext cx="1453620" cy="1704723"/>
                        </a:xfrm>
                        <a:custGeom>
                          <a:avLst/>
                          <a:gdLst>
                            <a:gd name="connsiteX0" fmla="*/ 2196362 w 2832694"/>
                            <a:gd name="connsiteY0" fmla="*/ 3227449 h 3322022"/>
                            <a:gd name="connsiteX1" fmla="*/ 2246844 w 2832694"/>
                            <a:gd name="connsiteY1" fmla="*/ 3228758 h 3322022"/>
                            <a:gd name="connsiteX2" fmla="*/ 2370669 w 2832694"/>
                            <a:gd name="connsiteY2" fmla="*/ 3238283 h 3322022"/>
                            <a:gd name="connsiteX3" fmla="*/ 2384957 w 2832694"/>
                            <a:gd name="connsiteY3" fmla="*/ 3246856 h 3322022"/>
                            <a:gd name="connsiteX4" fmla="*/ 2319234 w 2832694"/>
                            <a:gd name="connsiteY4" fmla="*/ 3268763 h 3322022"/>
                            <a:gd name="connsiteX5" fmla="*/ 2168739 w 2832694"/>
                            <a:gd name="connsiteY5" fmla="*/ 3247808 h 3322022"/>
                            <a:gd name="connsiteX6" fmla="*/ 1893467 w 2832694"/>
                            <a:gd name="connsiteY6" fmla="*/ 3249713 h 3322022"/>
                            <a:gd name="connsiteX7" fmla="*/ 1898229 w 2832694"/>
                            <a:gd name="connsiteY7" fmla="*/ 3233521 h 3322022"/>
                            <a:gd name="connsiteX8" fmla="*/ 2145879 w 2832694"/>
                            <a:gd name="connsiteY8" fmla="*/ 3232568 h 3322022"/>
                            <a:gd name="connsiteX9" fmla="*/ 2196362 w 2832694"/>
                            <a:gd name="connsiteY9" fmla="*/ 3227449 h 3322022"/>
                            <a:gd name="connsiteX10" fmla="*/ 1332950 w 2832694"/>
                            <a:gd name="connsiteY10" fmla="*/ 3218117 h 3322022"/>
                            <a:gd name="connsiteX11" fmla="*/ 1459127 w 2832694"/>
                            <a:gd name="connsiteY11" fmla="*/ 3242093 h 3322022"/>
                            <a:gd name="connsiteX12" fmla="*/ 1462641 w 2832694"/>
                            <a:gd name="connsiteY12" fmla="*/ 3244467 h 3322022"/>
                            <a:gd name="connsiteX13" fmla="*/ 1464842 w 2832694"/>
                            <a:gd name="connsiteY13" fmla="*/ 3241855 h 3322022"/>
                            <a:gd name="connsiteX14" fmla="*/ 1476272 w 2832694"/>
                            <a:gd name="connsiteY14" fmla="*/ 3243998 h 3322022"/>
                            <a:gd name="connsiteX15" fmla="*/ 1560092 w 2832694"/>
                            <a:gd name="connsiteY15" fmla="*/ 3241141 h 3322022"/>
                            <a:gd name="connsiteX16" fmla="*/ 1587953 w 2832694"/>
                            <a:gd name="connsiteY16" fmla="*/ 3237331 h 3322022"/>
                            <a:gd name="connsiteX17" fmla="*/ 1614385 w 2832694"/>
                            <a:gd name="connsiteY17" fmla="*/ 3244951 h 3322022"/>
                            <a:gd name="connsiteX18" fmla="*/ 1605812 w 2832694"/>
                            <a:gd name="connsiteY18" fmla="*/ 3259239 h 3322022"/>
                            <a:gd name="connsiteX19" fmla="*/ 1477268 w 2832694"/>
                            <a:gd name="connsiteY19" fmla="*/ 3267430 h 3322022"/>
                            <a:gd name="connsiteX20" fmla="*/ 1470062 w 2832694"/>
                            <a:gd name="connsiteY20" fmla="*/ 3260424 h 3322022"/>
                            <a:gd name="connsiteX21" fmla="*/ 1464842 w 2832694"/>
                            <a:gd name="connsiteY21" fmla="*/ 3264001 h 3322022"/>
                            <a:gd name="connsiteX22" fmla="*/ 1387689 w 2832694"/>
                            <a:gd name="connsiteY22" fmla="*/ 3258286 h 3322022"/>
                            <a:gd name="connsiteX23" fmla="*/ 1254339 w 2832694"/>
                            <a:gd name="connsiteY23" fmla="*/ 3289718 h 3322022"/>
                            <a:gd name="connsiteX24" fmla="*/ 1238147 w 2832694"/>
                            <a:gd name="connsiteY24" fmla="*/ 3289718 h 3322022"/>
                            <a:gd name="connsiteX25" fmla="*/ 1290534 w 2832694"/>
                            <a:gd name="connsiteY25" fmla="*/ 3219233 h 3322022"/>
                            <a:gd name="connsiteX26" fmla="*/ 1332950 w 2832694"/>
                            <a:gd name="connsiteY26" fmla="*/ 3218117 h 3322022"/>
                            <a:gd name="connsiteX27" fmla="*/ 1163361 w 2832694"/>
                            <a:gd name="connsiteY27" fmla="*/ 3183544 h 3322022"/>
                            <a:gd name="connsiteX28" fmla="*/ 1227669 w 2832694"/>
                            <a:gd name="connsiteY28" fmla="*/ 3206850 h 3322022"/>
                            <a:gd name="connsiteX29" fmla="*/ 1214334 w 2832694"/>
                            <a:gd name="connsiteY29" fmla="*/ 3224948 h 3322022"/>
                            <a:gd name="connsiteX30" fmla="*/ 1034312 w 2832694"/>
                            <a:gd name="connsiteY30" fmla="*/ 3318293 h 3322022"/>
                            <a:gd name="connsiteX31" fmla="*/ 1020977 w 2832694"/>
                            <a:gd name="connsiteY31" fmla="*/ 3309720 h 3322022"/>
                            <a:gd name="connsiteX32" fmla="*/ 1163361 w 2832694"/>
                            <a:gd name="connsiteY32" fmla="*/ 3183544 h 3322022"/>
                            <a:gd name="connsiteX33" fmla="*/ 134199 w 2832694"/>
                            <a:gd name="connsiteY33" fmla="*/ 3164941 h 3322022"/>
                            <a:gd name="connsiteX34" fmla="*/ 178967 w 2832694"/>
                            <a:gd name="connsiteY34" fmla="*/ 3176371 h 3322022"/>
                            <a:gd name="connsiteX35" fmla="*/ 188492 w 2832694"/>
                            <a:gd name="connsiteY35" fmla="*/ 3186848 h 3322022"/>
                            <a:gd name="connsiteX36" fmla="*/ 220877 w 2832694"/>
                            <a:gd name="connsiteY36" fmla="*/ 3190658 h 3322022"/>
                            <a:gd name="connsiteX37" fmla="*/ 667599 w 2832694"/>
                            <a:gd name="connsiteY37" fmla="*/ 3212566 h 3322022"/>
                            <a:gd name="connsiteX38" fmla="*/ 667599 w 2832694"/>
                            <a:gd name="connsiteY38" fmla="*/ 3231616 h 3322022"/>
                            <a:gd name="connsiteX39" fmla="*/ 183729 w 2832694"/>
                            <a:gd name="connsiteY39" fmla="*/ 3211613 h 3322022"/>
                            <a:gd name="connsiteX40" fmla="*/ 174204 w 2832694"/>
                            <a:gd name="connsiteY40" fmla="*/ 3203993 h 3322022"/>
                            <a:gd name="connsiteX41" fmla="*/ 31329 w 2832694"/>
                            <a:gd name="connsiteY41" fmla="*/ 3253523 h 3322022"/>
                            <a:gd name="connsiteX42" fmla="*/ 22757 w 2832694"/>
                            <a:gd name="connsiteY42" fmla="*/ 3237331 h 3322022"/>
                            <a:gd name="connsiteX43" fmla="*/ 134199 w 2832694"/>
                            <a:gd name="connsiteY43" fmla="*/ 3164941 h 3322022"/>
                            <a:gd name="connsiteX44" fmla="*/ 1126586 w 2832694"/>
                            <a:gd name="connsiteY44" fmla="*/ 2310191 h 3322022"/>
                            <a:gd name="connsiteX45" fmla="*/ 1134325 w 2832694"/>
                            <a:gd name="connsiteY45" fmla="*/ 2317215 h 3322022"/>
                            <a:gd name="connsiteX46" fmla="*/ 1141945 w 2832694"/>
                            <a:gd name="connsiteY46" fmla="*/ 2682975 h 3322022"/>
                            <a:gd name="connsiteX47" fmla="*/ 1158137 w 2832694"/>
                            <a:gd name="connsiteY47" fmla="*/ 2861093 h 3322022"/>
                            <a:gd name="connsiteX48" fmla="*/ 1140040 w 2832694"/>
                            <a:gd name="connsiteY48" fmla="*/ 2955390 h 3322022"/>
                            <a:gd name="connsiteX49" fmla="*/ 1061935 w 2832694"/>
                            <a:gd name="connsiteY49" fmla="*/ 3004920 h 3322022"/>
                            <a:gd name="connsiteX50" fmla="*/ 1011452 w 2832694"/>
                            <a:gd name="connsiteY50" fmla="*/ 3048735 h 3322022"/>
                            <a:gd name="connsiteX51" fmla="*/ 993355 w 2832694"/>
                            <a:gd name="connsiteY51" fmla="*/ 3115410 h 3322022"/>
                            <a:gd name="connsiteX52" fmla="*/ 922632 w 2832694"/>
                            <a:gd name="connsiteY52" fmla="*/ 3178037 h 3322022"/>
                            <a:gd name="connsiteX53" fmla="*/ 886448 w 2832694"/>
                            <a:gd name="connsiteY53" fmla="*/ 3188917 h 3322022"/>
                            <a:gd name="connsiteX54" fmla="*/ 944658 w 2832694"/>
                            <a:gd name="connsiteY54" fmla="*/ 3195108 h 3322022"/>
                            <a:gd name="connsiteX55" fmla="*/ 1050505 w 2832694"/>
                            <a:gd name="connsiteY55" fmla="*/ 3230663 h 3322022"/>
                            <a:gd name="connsiteX56" fmla="*/ 1040980 w 2832694"/>
                            <a:gd name="connsiteY56" fmla="*/ 3252570 h 3322022"/>
                            <a:gd name="connsiteX57" fmla="*/ 649502 w 2832694"/>
                            <a:gd name="connsiteY57" fmla="*/ 3281145 h 3322022"/>
                            <a:gd name="connsiteX58" fmla="*/ 637120 w 2832694"/>
                            <a:gd name="connsiteY58" fmla="*/ 3269715 h 3322022"/>
                            <a:gd name="connsiteX59" fmla="*/ 780642 w 2832694"/>
                            <a:gd name="connsiteY59" fmla="*/ 3189466 h 3322022"/>
                            <a:gd name="connsiteX60" fmla="*/ 813594 w 2832694"/>
                            <a:gd name="connsiteY60" fmla="*/ 3185753 h 3322022"/>
                            <a:gd name="connsiteX61" fmla="*/ 815297 w 2832694"/>
                            <a:gd name="connsiteY61" fmla="*/ 3175656 h 3322022"/>
                            <a:gd name="connsiteX62" fmla="*/ 823810 w 2832694"/>
                            <a:gd name="connsiteY62" fmla="*/ 3169703 h 3322022"/>
                            <a:gd name="connsiteX63" fmla="*/ 936205 w 2832694"/>
                            <a:gd name="connsiteY63" fmla="*/ 3132555 h 3322022"/>
                            <a:gd name="connsiteX64" fmla="*/ 986687 w 2832694"/>
                            <a:gd name="connsiteY64" fmla="*/ 3022065 h 3322022"/>
                            <a:gd name="connsiteX65" fmla="*/ 1120990 w 2832694"/>
                            <a:gd name="connsiteY65" fmla="*/ 2927768 h 3322022"/>
                            <a:gd name="connsiteX66" fmla="*/ 1117180 w 2832694"/>
                            <a:gd name="connsiteY66" fmla="*/ 2758223 h 3322022"/>
                            <a:gd name="connsiteX67" fmla="*/ 1108607 w 2832694"/>
                            <a:gd name="connsiteY67" fmla="*/ 2608680 h 3322022"/>
                            <a:gd name="connsiteX68" fmla="*/ 1118132 w 2832694"/>
                            <a:gd name="connsiteY68" fmla="*/ 2315310 h 3322022"/>
                            <a:gd name="connsiteX69" fmla="*/ 1126586 w 2832694"/>
                            <a:gd name="connsiteY69" fmla="*/ 2310191 h 3322022"/>
                            <a:gd name="connsiteX70" fmla="*/ 1984907 w 2832694"/>
                            <a:gd name="connsiteY70" fmla="*/ 1995270 h 3322022"/>
                            <a:gd name="connsiteX71" fmla="*/ 1984907 w 2832694"/>
                            <a:gd name="connsiteY71" fmla="*/ 2017178 h 3322022"/>
                            <a:gd name="connsiteX72" fmla="*/ 1492465 w 2832694"/>
                            <a:gd name="connsiteY72" fmla="*/ 2496285 h 3322022"/>
                            <a:gd name="connsiteX73" fmla="*/ 1483027 w 2832694"/>
                            <a:gd name="connsiteY73" fmla="*/ 2499432 h 3322022"/>
                            <a:gd name="connsiteX74" fmla="*/ 1479129 w 2832694"/>
                            <a:gd name="connsiteY74" fmla="*/ 2668688 h 3322022"/>
                            <a:gd name="connsiteX75" fmla="*/ 1485797 w 2832694"/>
                            <a:gd name="connsiteY75" fmla="*/ 2965868 h 3322022"/>
                            <a:gd name="connsiteX76" fmla="*/ 1593429 w 2832694"/>
                            <a:gd name="connsiteY76" fmla="*/ 3183038 h 3322022"/>
                            <a:gd name="connsiteX77" fmla="*/ 1854414 w 2832694"/>
                            <a:gd name="connsiteY77" fmla="*/ 3227806 h 3322022"/>
                            <a:gd name="connsiteX78" fmla="*/ 1867749 w 2832694"/>
                            <a:gd name="connsiteY78" fmla="*/ 3260191 h 3322022"/>
                            <a:gd name="connsiteX79" fmla="*/ 1475319 w 2832694"/>
                            <a:gd name="connsiteY79" fmla="*/ 3056356 h 3322022"/>
                            <a:gd name="connsiteX80" fmla="*/ 1450554 w 2832694"/>
                            <a:gd name="connsiteY80" fmla="*/ 2732506 h 3322022"/>
                            <a:gd name="connsiteX81" fmla="*/ 1466747 w 2832694"/>
                            <a:gd name="connsiteY81" fmla="*/ 2379128 h 3322022"/>
                            <a:gd name="connsiteX82" fmla="*/ 1485797 w 2832694"/>
                            <a:gd name="connsiteY82" fmla="*/ 2379128 h 3322022"/>
                            <a:gd name="connsiteX83" fmla="*/ 1483533 w 2832694"/>
                            <a:gd name="connsiteY83" fmla="*/ 2477444 h 3322022"/>
                            <a:gd name="connsiteX84" fmla="*/ 1563783 w 2832694"/>
                            <a:gd name="connsiteY84" fmla="*/ 2323570 h 3322022"/>
                            <a:gd name="connsiteX85" fmla="*/ 1984907 w 2832694"/>
                            <a:gd name="connsiteY85" fmla="*/ 1995270 h 3322022"/>
                            <a:gd name="connsiteX86" fmla="*/ 819136 w 2832694"/>
                            <a:gd name="connsiteY86" fmla="*/ 1905646 h 3322022"/>
                            <a:gd name="connsiteX87" fmla="*/ 855242 w 2832694"/>
                            <a:gd name="connsiteY87" fmla="*/ 1909545 h 3322022"/>
                            <a:gd name="connsiteX88" fmla="*/ 849527 w 2832694"/>
                            <a:gd name="connsiteY88" fmla="*/ 1932405 h 3322022"/>
                            <a:gd name="connsiteX89" fmla="*/ 695222 w 2832694"/>
                            <a:gd name="connsiteY89" fmla="*/ 2040990 h 3322022"/>
                            <a:gd name="connsiteX90" fmla="*/ 577112 w 2832694"/>
                            <a:gd name="connsiteY90" fmla="*/ 2150528 h 3322022"/>
                            <a:gd name="connsiteX91" fmla="*/ 556157 w 2832694"/>
                            <a:gd name="connsiteY91" fmla="*/ 2129573 h 3322022"/>
                            <a:gd name="connsiteX92" fmla="*/ 730464 w 2832694"/>
                            <a:gd name="connsiteY92" fmla="*/ 1968600 h 3322022"/>
                            <a:gd name="connsiteX93" fmla="*/ 819136 w 2832694"/>
                            <a:gd name="connsiteY93" fmla="*/ 1905646 h 3322022"/>
                            <a:gd name="connsiteX94" fmla="*/ 1218502 w 2832694"/>
                            <a:gd name="connsiteY94" fmla="*/ 1881685 h 3322022"/>
                            <a:gd name="connsiteX95" fmla="*/ 1228622 w 2832694"/>
                            <a:gd name="connsiteY95" fmla="*/ 1888591 h 3322022"/>
                            <a:gd name="connsiteX96" fmla="*/ 1521040 w 2832694"/>
                            <a:gd name="connsiteY96" fmla="*/ 2172436 h 3322022"/>
                            <a:gd name="connsiteX97" fmla="*/ 1502943 w 2832694"/>
                            <a:gd name="connsiteY97" fmla="*/ 2190533 h 3322022"/>
                            <a:gd name="connsiteX98" fmla="*/ 1210525 w 2832694"/>
                            <a:gd name="connsiteY98" fmla="*/ 1893353 h 3322022"/>
                            <a:gd name="connsiteX99" fmla="*/ 1218502 w 2832694"/>
                            <a:gd name="connsiteY99" fmla="*/ 1881685 h 3322022"/>
                            <a:gd name="connsiteX100" fmla="*/ 2563074 w 2832694"/>
                            <a:gd name="connsiteY100" fmla="*/ 1807628 h 3322022"/>
                            <a:gd name="connsiteX101" fmla="*/ 2589744 w 2832694"/>
                            <a:gd name="connsiteY101" fmla="*/ 1880018 h 3322022"/>
                            <a:gd name="connsiteX102" fmla="*/ 2520212 w 2832694"/>
                            <a:gd name="connsiteY102" fmla="*/ 2104808 h 3322022"/>
                            <a:gd name="connsiteX103" fmla="*/ 2435439 w 2832694"/>
                            <a:gd name="connsiteY103" fmla="*/ 2154338 h 3322022"/>
                            <a:gd name="connsiteX104" fmla="*/ 2384004 w 2832694"/>
                            <a:gd name="connsiteY104" fmla="*/ 2107665 h 3322022"/>
                            <a:gd name="connsiteX105" fmla="*/ 2339356 w 2832694"/>
                            <a:gd name="connsiteY105" fmla="*/ 2089806 h 3322022"/>
                            <a:gd name="connsiteX106" fmla="*/ 2295868 w 2832694"/>
                            <a:gd name="connsiteY106" fmla="*/ 2077192 h 3322022"/>
                            <a:gd name="connsiteX107" fmla="*/ 2310662 w 2832694"/>
                            <a:gd name="connsiteY107" fmla="*/ 2092187 h 3322022"/>
                            <a:gd name="connsiteX108" fmla="*/ 2345904 w 2832694"/>
                            <a:gd name="connsiteY108" fmla="*/ 2158148 h 3322022"/>
                            <a:gd name="connsiteX109" fmla="*/ 2326854 w 2832694"/>
                            <a:gd name="connsiteY109" fmla="*/ 2163863 h 3322022"/>
                            <a:gd name="connsiteX110" fmla="*/ 2293874 w 2832694"/>
                            <a:gd name="connsiteY110" fmla="*/ 2103736 h 3322022"/>
                            <a:gd name="connsiteX111" fmla="*/ 2249997 w 2832694"/>
                            <a:gd name="connsiteY111" fmla="*/ 2052913 h 3322022"/>
                            <a:gd name="connsiteX112" fmla="*/ 2220412 w 2832694"/>
                            <a:gd name="connsiteY112" fmla="*/ 2036705 h 3322022"/>
                            <a:gd name="connsiteX113" fmla="*/ 2149689 w 2832694"/>
                            <a:gd name="connsiteY113" fmla="*/ 1994318 h 3322022"/>
                            <a:gd name="connsiteX114" fmla="*/ 2020149 w 2832694"/>
                            <a:gd name="connsiteY114" fmla="*/ 1974315 h 3322022"/>
                            <a:gd name="connsiteX115" fmla="*/ 1930614 w 2832694"/>
                            <a:gd name="connsiteY115" fmla="*/ 1990508 h 3322022"/>
                            <a:gd name="connsiteX116" fmla="*/ 1638197 w 2832694"/>
                            <a:gd name="connsiteY116" fmla="*/ 1826678 h 3322022"/>
                            <a:gd name="connsiteX117" fmla="*/ 1649627 w 2832694"/>
                            <a:gd name="connsiteY117" fmla="*/ 1817153 h 3322022"/>
                            <a:gd name="connsiteX118" fmla="*/ 1929662 w 2832694"/>
                            <a:gd name="connsiteY118" fmla="*/ 1965743 h 3322022"/>
                            <a:gd name="connsiteX119" fmla="*/ 2081109 w 2832694"/>
                            <a:gd name="connsiteY119" fmla="*/ 1941930 h 3322022"/>
                            <a:gd name="connsiteX120" fmla="*/ 2183979 w 2832694"/>
                            <a:gd name="connsiteY120" fmla="*/ 1979078 h 3322022"/>
                            <a:gd name="connsiteX121" fmla="*/ 2307804 w 2832694"/>
                            <a:gd name="connsiteY121" fmla="*/ 2049563 h 3322022"/>
                            <a:gd name="connsiteX122" fmla="*/ 2414484 w 2832694"/>
                            <a:gd name="connsiteY122" fmla="*/ 2090520 h 3322022"/>
                            <a:gd name="connsiteX123" fmla="*/ 2425914 w 2832694"/>
                            <a:gd name="connsiteY123" fmla="*/ 2102903 h 3322022"/>
                            <a:gd name="connsiteX124" fmla="*/ 2454489 w 2832694"/>
                            <a:gd name="connsiteY124" fmla="*/ 2113380 h 3322022"/>
                            <a:gd name="connsiteX125" fmla="*/ 2484969 w 2832694"/>
                            <a:gd name="connsiteY125" fmla="*/ 2099093 h 3322022"/>
                            <a:gd name="connsiteX126" fmla="*/ 2517354 w 2832694"/>
                            <a:gd name="connsiteY126" fmla="*/ 2005748 h 3322022"/>
                            <a:gd name="connsiteX127" fmla="*/ 2542119 w 2832694"/>
                            <a:gd name="connsiteY127" fmla="*/ 1925738 h 3322022"/>
                            <a:gd name="connsiteX128" fmla="*/ 2563074 w 2832694"/>
                            <a:gd name="connsiteY128" fmla="*/ 1840965 h 3322022"/>
                            <a:gd name="connsiteX129" fmla="*/ 2563074 w 2832694"/>
                            <a:gd name="connsiteY129" fmla="*/ 1807628 h 3322022"/>
                            <a:gd name="connsiteX130" fmla="*/ 1974429 w 2832694"/>
                            <a:gd name="connsiteY130" fmla="*/ 1751431 h 3322022"/>
                            <a:gd name="connsiteX131" fmla="*/ 1974429 w 2832694"/>
                            <a:gd name="connsiteY131" fmla="*/ 1778101 h 3322022"/>
                            <a:gd name="connsiteX132" fmla="*/ 1626767 w 2832694"/>
                            <a:gd name="connsiteY132" fmla="*/ 1811438 h 3322022"/>
                            <a:gd name="connsiteX133" fmla="*/ 1339112 w 2832694"/>
                            <a:gd name="connsiteY133" fmla="*/ 1992413 h 3322022"/>
                            <a:gd name="connsiteX134" fmla="*/ 1327682 w 2832694"/>
                            <a:gd name="connsiteY134" fmla="*/ 1980031 h 3322022"/>
                            <a:gd name="connsiteX135" fmla="*/ 1604859 w 2832694"/>
                            <a:gd name="connsiteY135" fmla="*/ 1791436 h 3322022"/>
                            <a:gd name="connsiteX136" fmla="*/ 1974429 w 2832694"/>
                            <a:gd name="connsiteY136" fmla="*/ 1751431 h 3322022"/>
                            <a:gd name="connsiteX137" fmla="*/ 717606 w 2832694"/>
                            <a:gd name="connsiteY137" fmla="*/ 1592482 h 3322022"/>
                            <a:gd name="connsiteX138" fmla="*/ 719987 w 2832694"/>
                            <a:gd name="connsiteY138" fmla="*/ 1604745 h 3322022"/>
                            <a:gd name="connsiteX139" fmla="*/ 918107 w 2832694"/>
                            <a:gd name="connsiteY139" fmla="*/ 1719998 h 3322022"/>
                            <a:gd name="connsiteX140" fmla="*/ 1076222 w 2832694"/>
                            <a:gd name="connsiteY140" fmla="*/ 1760003 h 3322022"/>
                            <a:gd name="connsiteX141" fmla="*/ 1154327 w 2832694"/>
                            <a:gd name="connsiteY141" fmla="*/ 1882875 h 3322022"/>
                            <a:gd name="connsiteX142" fmla="*/ 1218145 w 2832694"/>
                            <a:gd name="connsiteY142" fmla="*/ 2072423 h 3322022"/>
                            <a:gd name="connsiteX143" fmla="*/ 1190522 w 2832694"/>
                            <a:gd name="connsiteY143" fmla="*/ 2080042 h 3322022"/>
                            <a:gd name="connsiteX144" fmla="*/ 1108607 w 2832694"/>
                            <a:gd name="connsiteY144" fmla="*/ 1844775 h 3322022"/>
                            <a:gd name="connsiteX145" fmla="*/ 1012405 w 2832694"/>
                            <a:gd name="connsiteY145" fmla="*/ 1763812 h 3322022"/>
                            <a:gd name="connsiteX146" fmla="*/ 912392 w 2832694"/>
                            <a:gd name="connsiteY146" fmla="*/ 1742858 h 3322022"/>
                            <a:gd name="connsiteX147" fmla="*/ 706652 w 2832694"/>
                            <a:gd name="connsiteY147" fmla="*/ 1595220 h 3322022"/>
                            <a:gd name="connsiteX148" fmla="*/ 717606 w 2832694"/>
                            <a:gd name="connsiteY148" fmla="*/ 1592482 h 3322022"/>
                            <a:gd name="connsiteX149" fmla="*/ 593186 w 2832694"/>
                            <a:gd name="connsiteY149" fmla="*/ 1567956 h 3322022"/>
                            <a:gd name="connsiteX150" fmla="*/ 605687 w 2832694"/>
                            <a:gd name="connsiteY150" fmla="*/ 1587601 h 3322022"/>
                            <a:gd name="connsiteX151" fmla="*/ 742847 w 2832694"/>
                            <a:gd name="connsiteY151" fmla="*/ 1840966 h 3322022"/>
                            <a:gd name="connsiteX152" fmla="*/ 1000974 w 2832694"/>
                            <a:gd name="connsiteY152" fmla="*/ 1868588 h 3322022"/>
                            <a:gd name="connsiteX153" fmla="*/ 1108607 w 2832694"/>
                            <a:gd name="connsiteY153" fmla="*/ 2275306 h 3322022"/>
                            <a:gd name="connsiteX154" fmla="*/ 1107319 w 2832694"/>
                            <a:gd name="connsiteY154" fmla="*/ 2275978 h 3322022"/>
                            <a:gd name="connsiteX155" fmla="*/ 1108957 w 2832694"/>
                            <a:gd name="connsiteY155" fmla="*/ 2317498 h 3322022"/>
                            <a:gd name="connsiteX156" fmla="*/ 1100987 w 2832694"/>
                            <a:gd name="connsiteY156" fmla="*/ 2370555 h 3322022"/>
                            <a:gd name="connsiteX157" fmla="*/ 1084795 w 2832694"/>
                            <a:gd name="connsiteY157" fmla="*/ 2365793 h 3322022"/>
                            <a:gd name="connsiteX158" fmla="*/ 915250 w 2832694"/>
                            <a:gd name="connsiteY158" fmla="*/ 2049563 h 3322022"/>
                            <a:gd name="connsiteX159" fmla="*/ 920965 w 2832694"/>
                            <a:gd name="connsiteY159" fmla="*/ 2028608 h 3322022"/>
                            <a:gd name="connsiteX160" fmla="*/ 1075270 w 2832694"/>
                            <a:gd name="connsiteY160" fmla="*/ 2166006 h 3322022"/>
                            <a:gd name="connsiteX161" fmla="*/ 1097349 w 2832694"/>
                            <a:gd name="connsiteY161" fmla="*/ 2235071 h 3322022"/>
                            <a:gd name="connsiteX162" fmla="*/ 1104573 w 2832694"/>
                            <a:gd name="connsiteY162" fmla="*/ 2197603 h 3322022"/>
                            <a:gd name="connsiteX163" fmla="*/ 1064792 w 2832694"/>
                            <a:gd name="connsiteY163" fmla="*/ 1982888 h 3322022"/>
                            <a:gd name="connsiteX164" fmla="*/ 952397 w 2832694"/>
                            <a:gd name="connsiteY164" fmla="*/ 1880971 h 3322022"/>
                            <a:gd name="connsiteX165" fmla="*/ 796187 w 2832694"/>
                            <a:gd name="connsiteY165" fmla="*/ 1884781 h 3322022"/>
                            <a:gd name="connsiteX166" fmla="*/ 574254 w 2832694"/>
                            <a:gd name="connsiteY166" fmla="*/ 1579028 h 3322022"/>
                            <a:gd name="connsiteX167" fmla="*/ 593186 w 2832694"/>
                            <a:gd name="connsiteY167" fmla="*/ 1567956 h 3322022"/>
                            <a:gd name="connsiteX168" fmla="*/ 178491 w 2832694"/>
                            <a:gd name="connsiteY168" fmla="*/ 1070155 h 3322022"/>
                            <a:gd name="connsiteX169" fmla="*/ 194207 w 2832694"/>
                            <a:gd name="connsiteY169" fmla="*/ 1086585 h 3322022"/>
                            <a:gd name="connsiteX170" fmla="*/ 270407 w 2832694"/>
                            <a:gd name="connsiteY170" fmla="*/ 1378050 h 3322022"/>
                            <a:gd name="connsiteX171" fmla="*/ 580922 w 2832694"/>
                            <a:gd name="connsiteY171" fmla="*/ 1447583 h 3322022"/>
                            <a:gd name="connsiteX172" fmla="*/ 809522 w 2832694"/>
                            <a:gd name="connsiteY172" fmla="*/ 1479968 h 3322022"/>
                            <a:gd name="connsiteX173" fmla="*/ 935252 w 2832694"/>
                            <a:gd name="connsiteY173" fmla="*/ 1680945 h 3322022"/>
                            <a:gd name="connsiteX174" fmla="*/ 919060 w 2832694"/>
                            <a:gd name="connsiteY174" fmla="*/ 1687613 h 3322022"/>
                            <a:gd name="connsiteX175" fmla="*/ 696175 w 2832694"/>
                            <a:gd name="connsiteY175" fmla="*/ 1462823 h 3322022"/>
                            <a:gd name="connsiteX176" fmla="*/ 543775 w 2832694"/>
                            <a:gd name="connsiteY176" fmla="*/ 1483778 h 3322022"/>
                            <a:gd name="connsiteX177" fmla="*/ 404710 w 2832694"/>
                            <a:gd name="connsiteY177" fmla="*/ 1475205 h 3322022"/>
                            <a:gd name="connsiteX178" fmla="*/ 400833 w 2832694"/>
                            <a:gd name="connsiteY178" fmla="*/ 1474078 h 3322022"/>
                            <a:gd name="connsiteX179" fmla="*/ 376298 w 2832694"/>
                            <a:gd name="connsiteY179" fmla="*/ 1503334 h 3322022"/>
                            <a:gd name="connsiteX180" fmla="*/ 232307 w 2832694"/>
                            <a:gd name="connsiteY180" fmla="*/ 1518068 h 3322022"/>
                            <a:gd name="connsiteX181" fmla="*/ 242784 w 2832694"/>
                            <a:gd name="connsiteY181" fmla="*/ 1499971 h 3322022"/>
                            <a:gd name="connsiteX182" fmla="*/ 366148 w 2832694"/>
                            <a:gd name="connsiteY182" fmla="*/ 1488317 h 3322022"/>
                            <a:gd name="connsiteX183" fmla="*/ 383143 w 2832694"/>
                            <a:gd name="connsiteY183" fmla="*/ 1468935 h 3322022"/>
                            <a:gd name="connsiteX184" fmla="*/ 346042 w 2832694"/>
                            <a:gd name="connsiteY184" fmla="*/ 1458149 h 3322022"/>
                            <a:gd name="connsiteX185" fmla="*/ 198970 w 2832694"/>
                            <a:gd name="connsiteY185" fmla="*/ 1352333 h 3322022"/>
                            <a:gd name="connsiteX186" fmla="*/ 154440 w 2832694"/>
                            <a:gd name="connsiteY186" fmla="*/ 1224103 h 3322022"/>
                            <a:gd name="connsiteX187" fmla="*/ 153996 w 2832694"/>
                            <a:gd name="connsiteY187" fmla="*/ 1183046 h 3322022"/>
                            <a:gd name="connsiteX188" fmla="*/ 123410 w 2832694"/>
                            <a:gd name="connsiteY188" fmla="*/ 1184529 h 3322022"/>
                            <a:gd name="connsiteX189" fmla="*/ 850 w 2832694"/>
                            <a:gd name="connsiteY189" fmla="*/ 1088490 h 3322022"/>
                            <a:gd name="connsiteX190" fmla="*/ 25615 w 2832694"/>
                            <a:gd name="connsiteY190" fmla="*/ 1081823 h 3322022"/>
                            <a:gd name="connsiteX191" fmla="*/ 129020 w 2832694"/>
                            <a:gd name="connsiteY191" fmla="*/ 1165271 h 3322022"/>
                            <a:gd name="connsiteX192" fmla="*/ 153806 w 2832694"/>
                            <a:gd name="connsiteY192" fmla="*/ 1165471 h 3322022"/>
                            <a:gd name="connsiteX193" fmla="*/ 153696 w 2832694"/>
                            <a:gd name="connsiteY193" fmla="*/ 1155299 h 3322022"/>
                            <a:gd name="connsiteX194" fmla="*/ 159917 w 2832694"/>
                            <a:gd name="connsiteY194" fmla="*/ 1086585 h 3322022"/>
                            <a:gd name="connsiteX195" fmla="*/ 178491 w 2832694"/>
                            <a:gd name="connsiteY195" fmla="*/ 1070155 h 3322022"/>
                            <a:gd name="connsiteX196" fmla="*/ 1515325 w 2832694"/>
                            <a:gd name="connsiteY196" fmla="*/ 979905 h 3322022"/>
                            <a:gd name="connsiteX197" fmla="*/ 1521040 w 2832694"/>
                            <a:gd name="connsiteY197" fmla="*/ 1001813 h 3322022"/>
                            <a:gd name="connsiteX198" fmla="*/ 1355305 w 2832694"/>
                            <a:gd name="connsiteY198" fmla="*/ 1107540 h 3322022"/>
                            <a:gd name="connsiteX199" fmla="*/ 1274342 w 2832694"/>
                            <a:gd name="connsiteY199" fmla="*/ 1237080 h 3322022"/>
                            <a:gd name="connsiteX200" fmla="*/ 1088605 w 2832694"/>
                            <a:gd name="connsiteY200" fmla="*/ 1295183 h 3322022"/>
                            <a:gd name="connsiteX201" fmla="*/ 1097177 w 2832694"/>
                            <a:gd name="connsiteY201" fmla="*/ 1279943 h 3322022"/>
                            <a:gd name="connsiteX202" fmla="*/ 1325777 w 2832694"/>
                            <a:gd name="connsiteY202" fmla="*/ 1107540 h 3322022"/>
                            <a:gd name="connsiteX203" fmla="*/ 1515325 w 2832694"/>
                            <a:gd name="connsiteY203" fmla="*/ 979905 h 3322022"/>
                            <a:gd name="connsiteX204" fmla="*/ 1080926 w 2832694"/>
                            <a:gd name="connsiteY204" fmla="*/ 950527 h 3322022"/>
                            <a:gd name="connsiteX205" fmla="*/ 1094320 w 2832694"/>
                            <a:gd name="connsiteY205" fmla="*/ 968475 h 3322022"/>
                            <a:gd name="connsiteX206" fmla="*/ 907630 w 2832694"/>
                            <a:gd name="connsiteY206" fmla="*/ 1189455 h 3322022"/>
                            <a:gd name="connsiteX207" fmla="*/ 894295 w 2832694"/>
                            <a:gd name="connsiteY207" fmla="*/ 1176120 h 3322022"/>
                            <a:gd name="connsiteX208" fmla="*/ 1073365 w 2832694"/>
                            <a:gd name="connsiteY208" fmla="*/ 956093 h 3322022"/>
                            <a:gd name="connsiteX209" fmla="*/ 1080926 w 2832694"/>
                            <a:gd name="connsiteY209" fmla="*/ 950527 h 3322022"/>
                            <a:gd name="connsiteX210" fmla="*/ 665115 w 2832694"/>
                            <a:gd name="connsiteY210" fmla="*/ 852419 h 3322022"/>
                            <a:gd name="connsiteX211" fmla="*/ 676172 w 2832694"/>
                            <a:gd name="connsiteY211" fmla="*/ 860843 h 3322022"/>
                            <a:gd name="connsiteX212" fmla="*/ 855243 w 2832694"/>
                            <a:gd name="connsiteY212" fmla="*/ 1141830 h 3322022"/>
                            <a:gd name="connsiteX213" fmla="*/ 1104798 w 2832694"/>
                            <a:gd name="connsiteY213" fmla="*/ 1318043 h 3322022"/>
                            <a:gd name="connsiteX214" fmla="*/ 1338160 w 2832694"/>
                            <a:gd name="connsiteY214" fmla="*/ 1363763 h 3322022"/>
                            <a:gd name="connsiteX215" fmla="*/ 1386738 w 2832694"/>
                            <a:gd name="connsiteY215" fmla="*/ 1544738 h 3322022"/>
                            <a:gd name="connsiteX216" fmla="*/ 1369593 w 2832694"/>
                            <a:gd name="connsiteY216" fmla="*/ 1539975 h 3322022"/>
                            <a:gd name="connsiteX217" fmla="*/ 1214335 w 2832694"/>
                            <a:gd name="connsiteY217" fmla="*/ 1340903 h 3322022"/>
                            <a:gd name="connsiteX218" fmla="*/ 1078127 w 2832694"/>
                            <a:gd name="connsiteY218" fmla="*/ 1348523 h 3322022"/>
                            <a:gd name="connsiteX219" fmla="*/ 975258 w 2832694"/>
                            <a:gd name="connsiteY219" fmla="*/ 1311375 h 3322022"/>
                            <a:gd name="connsiteX220" fmla="*/ 802855 w 2832694"/>
                            <a:gd name="connsiteY220" fmla="*/ 1133258 h 3322022"/>
                            <a:gd name="connsiteX221" fmla="*/ 787585 w 2832694"/>
                            <a:gd name="connsiteY221" fmla="*/ 1110613 h 3322022"/>
                            <a:gd name="connsiteX222" fmla="*/ 724408 w 2832694"/>
                            <a:gd name="connsiteY222" fmla="*/ 1146266 h 3322022"/>
                            <a:gd name="connsiteX223" fmla="*/ 488530 w 2832694"/>
                            <a:gd name="connsiteY223" fmla="*/ 1134211 h 3322022"/>
                            <a:gd name="connsiteX224" fmla="*/ 504722 w 2832694"/>
                            <a:gd name="connsiteY224" fmla="*/ 1118018 h 3322022"/>
                            <a:gd name="connsiteX225" fmla="*/ 721580 w 2832694"/>
                            <a:gd name="connsiteY225" fmla="*/ 1127797 h 3322022"/>
                            <a:gd name="connsiteX226" fmla="*/ 778166 w 2832694"/>
                            <a:gd name="connsiteY226" fmla="*/ 1096646 h 3322022"/>
                            <a:gd name="connsiteX227" fmla="*/ 719273 w 2832694"/>
                            <a:gd name="connsiteY227" fmla="*/ 1009314 h 3322022"/>
                            <a:gd name="connsiteX228" fmla="*/ 645693 w 2832694"/>
                            <a:gd name="connsiteY228" fmla="*/ 878940 h 3322022"/>
                            <a:gd name="connsiteX229" fmla="*/ 665115 w 2832694"/>
                            <a:gd name="connsiteY229" fmla="*/ 852419 h 3322022"/>
                            <a:gd name="connsiteX230" fmla="*/ 2823286 w 2832694"/>
                            <a:gd name="connsiteY230" fmla="*/ 700510 h 3322022"/>
                            <a:gd name="connsiteX231" fmla="*/ 2825965 w 2832694"/>
                            <a:gd name="connsiteY231" fmla="*/ 723683 h 3322022"/>
                            <a:gd name="connsiteX232" fmla="*/ 2400197 w 2832694"/>
                            <a:gd name="connsiteY232" fmla="*/ 902753 h 3322022"/>
                            <a:gd name="connsiteX233" fmla="*/ 2393530 w 2832694"/>
                            <a:gd name="connsiteY233" fmla="*/ 886560 h 3322022"/>
                            <a:gd name="connsiteX234" fmla="*/ 2812630 w 2832694"/>
                            <a:gd name="connsiteY234" fmla="*/ 700823 h 3322022"/>
                            <a:gd name="connsiteX235" fmla="*/ 2823286 w 2832694"/>
                            <a:gd name="connsiteY235" fmla="*/ 700510 h 3322022"/>
                            <a:gd name="connsiteX236" fmla="*/ 1837031 w 2832694"/>
                            <a:gd name="connsiteY236" fmla="*/ 546398 h 3322022"/>
                            <a:gd name="connsiteX237" fmla="*/ 1856319 w 2832694"/>
                            <a:gd name="connsiteY237" fmla="*/ 564615 h 3322022"/>
                            <a:gd name="connsiteX238" fmla="*/ 1800122 w 2832694"/>
                            <a:gd name="connsiteY238" fmla="*/ 953235 h 3322022"/>
                            <a:gd name="connsiteX239" fmla="*/ 1924825 w 2832694"/>
                            <a:gd name="connsiteY239" fmla="*/ 1169289 h 3322022"/>
                            <a:gd name="connsiteX240" fmla="*/ 1987452 w 2832694"/>
                            <a:gd name="connsiteY240" fmla="*/ 1209472 h 3322022"/>
                            <a:gd name="connsiteX241" fmla="*/ 2038485 w 2832694"/>
                            <a:gd name="connsiteY241" fmla="*/ 1109565 h 3322022"/>
                            <a:gd name="connsiteX242" fmla="*/ 2150642 w 2832694"/>
                            <a:gd name="connsiteY242" fmla="*/ 657008 h 3322022"/>
                            <a:gd name="connsiteX243" fmla="*/ 2174574 w 2832694"/>
                            <a:gd name="connsiteY243" fmla="*/ 642006 h 3322022"/>
                            <a:gd name="connsiteX244" fmla="*/ 2193504 w 2832694"/>
                            <a:gd name="connsiteY244" fmla="*/ 662723 h 3322022"/>
                            <a:gd name="connsiteX245" fmla="*/ 1856319 w 2832694"/>
                            <a:gd name="connsiteY245" fmla="*/ 1421866 h 3322022"/>
                            <a:gd name="connsiteX246" fmla="*/ 1758956 w 2832694"/>
                            <a:gd name="connsiteY246" fmla="*/ 1474834 h 3322022"/>
                            <a:gd name="connsiteX247" fmla="*/ 1668327 w 2832694"/>
                            <a:gd name="connsiteY247" fmla="*/ 1509213 h 3322022"/>
                            <a:gd name="connsiteX248" fmla="*/ 1709397 w 2832694"/>
                            <a:gd name="connsiteY248" fmla="*/ 1523664 h 3322022"/>
                            <a:gd name="connsiteX249" fmla="*/ 1794407 w 2832694"/>
                            <a:gd name="connsiteY249" fmla="*/ 1549501 h 3322022"/>
                            <a:gd name="connsiteX250" fmla="*/ 1975382 w 2832694"/>
                            <a:gd name="connsiteY250" fmla="*/ 1528546 h 3322022"/>
                            <a:gd name="connsiteX251" fmla="*/ 2127782 w 2832694"/>
                            <a:gd name="connsiteY251" fmla="*/ 1515211 h 3322022"/>
                            <a:gd name="connsiteX252" fmla="*/ 2299232 w 2832694"/>
                            <a:gd name="connsiteY252" fmla="*/ 1516163 h 3322022"/>
                            <a:gd name="connsiteX253" fmla="*/ 2308757 w 2832694"/>
                            <a:gd name="connsiteY253" fmla="*/ 1550453 h 3322022"/>
                            <a:gd name="connsiteX254" fmla="*/ 2135402 w 2832694"/>
                            <a:gd name="connsiteY254" fmla="*/ 1553311 h 3322022"/>
                            <a:gd name="connsiteX255" fmla="*/ 2038128 w 2832694"/>
                            <a:gd name="connsiteY255" fmla="*/ 1554025 h 3322022"/>
                            <a:gd name="connsiteX256" fmla="*/ 2023838 w 2832694"/>
                            <a:gd name="connsiteY256" fmla="*/ 1556922 h 3322022"/>
                            <a:gd name="connsiteX257" fmla="*/ 2027769 w 2832694"/>
                            <a:gd name="connsiteY257" fmla="*/ 1559025 h 3322022"/>
                            <a:gd name="connsiteX258" fmla="*/ 2216364 w 2832694"/>
                            <a:gd name="connsiteY258" fmla="*/ 1821916 h 3322022"/>
                            <a:gd name="connsiteX259" fmla="*/ 2203982 w 2832694"/>
                            <a:gd name="connsiteY259" fmla="*/ 1843823 h 3322022"/>
                            <a:gd name="connsiteX260" fmla="*/ 2011577 w 2832694"/>
                            <a:gd name="connsiteY260" fmla="*/ 1563788 h 3322022"/>
                            <a:gd name="connsiteX261" fmla="*/ 2014464 w 2832694"/>
                            <a:gd name="connsiteY261" fmla="*/ 1558823 h 3322022"/>
                            <a:gd name="connsiteX262" fmla="*/ 1942997 w 2832694"/>
                            <a:gd name="connsiteY262" fmla="*/ 1573313 h 3322022"/>
                            <a:gd name="connsiteX263" fmla="*/ 1778215 w 2832694"/>
                            <a:gd name="connsiteY263" fmla="*/ 1575218 h 3322022"/>
                            <a:gd name="connsiteX264" fmla="*/ 1697490 w 2832694"/>
                            <a:gd name="connsiteY264" fmla="*/ 1545452 h 3322022"/>
                            <a:gd name="connsiteX265" fmla="*/ 1637930 w 2832694"/>
                            <a:gd name="connsiteY265" fmla="*/ 1519875 h 3322022"/>
                            <a:gd name="connsiteX266" fmla="*/ 1549585 w 2832694"/>
                            <a:gd name="connsiteY266" fmla="*/ 1548980 h 3322022"/>
                            <a:gd name="connsiteX267" fmla="*/ 1445792 w 2832694"/>
                            <a:gd name="connsiteY267" fmla="*/ 1588553 h 3322022"/>
                            <a:gd name="connsiteX268" fmla="*/ 1190522 w 2832694"/>
                            <a:gd name="connsiteY268" fmla="*/ 1901926 h 3322022"/>
                            <a:gd name="connsiteX269" fmla="*/ 1173377 w 2832694"/>
                            <a:gd name="connsiteY269" fmla="*/ 1901926 h 3322022"/>
                            <a:gd name="connsiteX270" fmla="*/ 1334349 w 2832694"/>
                            <a:gd name="connsiteY270" fmla="*/ 1608556 h 3322022"/>
                            <a:gd name="connsiteX271" fmla="*/ 1730589 w 2832694"/>
                            <a:gd name="connsiteY271" fmla="*/ 1439963 h 3322022"/>
                            <a:gd name="connsiteX272" fmla="*/ 1920256 w 2832694"/>
                            <a:gd name="connsiteY272" fmla="*/ 1301151 h 3322022"/>
                            <a:gd name="connsiteX273" fmla="*/ 1976357 w 2832694"/>
                            <a:gd name="connsiteY273" fmla="*/ 1224888 h 3322022"/>
                            <a:gd name="connsiteX274" fmla="*/ 1912874 w 2832694"/>
                            <a:gd name="connsiteY274" fmla="*/ 1189455 h 3322022"/>
                            <a:gd name="connsiteX275" fmla="*/ 1772499 w 2832694"/>
                            <a:gd name="connsiteY275" fmla="*/ 975143 h 3322022"/>
                            <a:gd name="connsiteX276" fmla="*/ 1829649 w 2832694"/>
                            <a:gd name="connsiteY276" fmla="*/ 553185 h 3322022"/>
                            <a:gd name="connsiteX277" fmla="*/ 1837031 w 2832694"/>
                            <a:gd name="connsiteY277" fmla="*/ 546398 h 3322022"/>
                            <a:gd name="connsiteX278" fmla="*/ 1355305 w 2832694"/>
                            <a:gd name="connsiteY278" fmla="*/ 469366 h 3322022"/>
                            <a:gd name="connsiteX279" fmla="*/ 1541995 w 2832694"/>
                            <a:gd name="connsiteY279" fmla="*/ 544613 h 3322022"/>
                            <a:gd name="connsiteX280" fmla="*/ 1532470 w 2832694"/>
                            <a:gd name="connsiteY280" fmla="*/ 561758 h 3322022"/>
                            <a:gd name="connsiteX281" fmla="*/ 1349590 w 2832694"/>
                            <a:gd name="connsiteY281" fmla="*/ 491273 h 3322022"/>
                            <a:gd name="connsiteX282" fmla="*/ 1355305 w 2832694"/>
                            <a:gd name="connsiteY282" fmla="*/ 469366 h 3322022"/>
                            <a:gd name="connsiteX283" fmla="*/ 909653 w 2832694"/>
                            <a:gd name="connsiteY283" fmla="*/ 465199 h 3322022"/>
                            <a:gd name="connsiteX284" fmla="*/ 920964 w 2832694"/>
                            <a:gd name="connsiteY284" fmla="*/ 476986 h 3322022"/>
                            <a:gd name="connsiteX285" fmla="*/ 902510 w 2832694"/>
                            <a:gd name="connsiteY285" fmla="*/ 592476 h 3322022"/>
                            <a:gd name="connsiteX286" fmla="*/ 867011 w 2832694"/>
                            <a:gd name="connsiteY286" fmla="*/ 680980 h 3322022"/>
                            <a:gd name="connsiteX287" fmla="*/ 882270 w 2832694"/>
                            <a:gd name="connsiteY287" fmla="*/ 672129 h 3322022"/>
                            <a:gd name="connsiteX288" fmla="*/ 979067 w 2832694"/>
                            <a:gd name="connsiteY288" fmla="*/ 607478 h 3322022"/>
                            <a:gd name="connsiteX289" fmla="*/ 987000 w 2832694"/>
                            <a:gd name="connsiteY289" fmla="*/ 606019 h 3322022"/>
                            <a:gd name="connsiteX290" fmla="*/ 989545 w 2832694"/>
                            <a:gd name="connsiteY290" fmla="*/ 625576 h 3322022"/>
                            <a:gd name="connsiteX291" fmla="*/ 799045 w 2832694"/>
                            <a:gd name="connsiteY291" fmla="*/ 743686 h 3322022"/>
                            <a:gd name="connsiteX292" fmla="*/ 654265 w 2832694"/>
                            <a:gd name="connsiteY292" fmla="*/ 772261 h 3322022"/>
                            <a:gd name="connsiteX293" fmla="*/ 533297 w 2832694"/>
                            <a:gd name="connsiteY293" fmla="*/ 758926 h 3322022"/>
                            <a:gd name="connsiteX294" fmla="*/ 439000 w 2832694"/>
                            <a:gd name="connsiteY294" fmla="*/ 825601 h 3322022"/>
                            <a:gd name="connsiteX295" fmla="*/ 294220 w 2832694"/>
                            <a:gd name="connsiteY295" fmla="*/ 997051 h 3322022"/>
                            <a:gd name="connsiteX296" fmla="*/ 279932 w 2832694"/>
                            <a:gd name="connsiteY296" fmla="*/ 988478 h 3322022"/>
                            <a:gd name="connsiteX297" fmla="*/ 282702 w 2832694"/>
                            <a:gd name="connsiteY297" fmla="*/ 985146 h 3322022"/>
                            <a:gd name="connsiteX298" fmla="*/ 281361 w 2832694"/>
                            <a:gd name="connsiteY298" fmla="*/ 983716 h 3322022"/>
                            <a:gd name="connsiteX299" fmla="*/ 288505 w 2832694"/>
                            <a:gd name="connsiteY299" fmla="*/ 976096 h 3322022"/>
                            <a:gd name="connsiteX300" fmla="*/ 289458 w 2832694"/>
                            <a:gd name="connsiteY300" fmla="*/ 977020 h 3322022"/>
                            <a:gd name="connsiteX301" fmla="*/ 420902 w 2832694"/>
                            <a:gd name="connsiteY301" fmla="*/ 818933 h 3322022"/>
                            <a:gd name="connsiteX302" fmla="*/ 558062 w 2832694"/>
                            <a:gd name="connsiteY302" fmla="*/ 734161 h 3322022"/>
                            <a:gd name="connsiteX303" fmla="*/ 637120 w 2832694"/>
                            <a:gd name="connsiteY303" fmla="*/ 746543 h 3322022"/>
                            <a:gd name="connsiteX304" fmla="*/ 781900 w 2832694"/>
                            <a:gd name="connsiteY304" fmla="*/ 730351 h 3322022"/>
                            <a:gd name="connsiteX305" fmla="*/ 845209 w 2832694"/>
                            <a:gd name="connsiteY305" fmla="*/ 693627 h 3322022"/>
                            <a:gd name="connsiteX306" fmla="*/ 844764 w 2832694"/>
                            <a:gd name="connsiteY306" fmla="*/ 692251 h 3322022"/>
                            <a:gd name="connsiteX307" fmla="*/ 896199 w 2832694"/>
                            <a:gd name="connsiteY307" fmla="*/ 476986 h 3322022"/>
                            <a:gd name="connsiteX308" fmla="*/ 909653 w 2832694"/>
                            <a:gd name="connsiteY308" fmla="*/ 465199 h 3322022"/>
                            <a:gd name="connsiteX309" fmla="*/ 2370670 w 2832694"/>
                            <a:gd name="connsiteY309" fmla="*/ 451268 h 3322022"/>
                            <a:gd name="connsiteX310" fmla="*/ 2383052 w 2832694"/>
                            <a:gd name="connsiteY310" fmla="*/ 462698 h 3322022"/>
                            <a:gd name="connsiteX311" fmla="*/ 2430871 w 2832694"/>
                            <a:gd name="connsiteY311" fmla="*/ 667232 h 3322022"/>
                            <a:gd name="connsiteX312" fmla="*/ 2458929 w 2832694"/>
                            <a:gd name="connsiteY312" fmla="*/ 715682 h 3322022"/>
                            <a:gd name="connsiteX313" fmla="*/ 2484746 w 2832694"/>
                            <a:gd name="connsiteY313" fmla="*/ 686655 h 3322022"/>
                            <a:gd name="connsiteX314" fmla="*/ 2561169 w 2832694"/>
                            <a:gd name="connsiteY314" fmla="*/ 574141 h 3322022"/>
                            <a:gd name="connsiteX315" fmla="*/ 2568581 w 2832694"/>
                            <a:gd name="connsiteY315" fmla="*/ 568426 h 3322022"/>
                            <a:gd name="connsiteX316" fmla="*/ 2581172 w 2832694"/>
                            <a:gd name="connsiteY316" fmla="*/ 585571 h 3322022"/>
                            <a:gd name="connsiteX317" fmla="*/ 2187789 w 2832694"/>
                            <a:gd name="connsiteY317" fmla="*/ 965618 h 3322022"/>
                            <a:gd name="connsiteX318" fmla="*/ 2179217 w 2832694"/>
                            <a:gd name="connsiteY318" fmla="*/ 951331 h 3322022"/>
                            <a:gd name="connsiteX319" fmla="*/ 2394839 w 2832694"/>
                            <a:gd name="connsiteY319" fmla="*/ 787739 h 3322022"/>
                            <a:gd name="connsiteX320" fmla="*/ 2445791 w 2832694"/>
                            <a:gd name="connsiteY320" fmla="*/ 730452 h 3322022"/>
                            <a:gd name="connsiteX321" fmla="*/ 2411329 w 2832694"/>
                            <a:gd name="connsiteY321" fmla="*/ 677814 h 3322022"/>
                            <a:gd name="connsiteX322" fmla="*/ 2358287 w 2832694"/>
                            <a:gd name="connsiteY322" fmla="*/ 462698 h 3322022"/>
                            <a:gd name="connsiteX323" fmla="*/ 2370670 w 2832694"/>
                            <a:gd name="connsiteY323" fmla="*/ 451268 h 3322022"/>
                            <a:gd name="connsiteX324" fmla="*/ 766913 w 2832694"/>
                            <a:gd name="connsiteY324" fmla="*/ 304315 h 3322022"/>
                            <a:gd name="connsiteX325" fmla="*/ 774280 w 2832694"/>
                            <a:gd name="connsiteY325" fmla="*/ 321728 h 3322022"/>
                            <a:gd name="connsiteX326" fmla="*/ 737445 w 2832694"/>
                            <a:gd name="connsiteY326" fmla="*/ 467862 h 3322022"/>
                            <a:gd name="connsiteX327" fmla="*/ 753236 w 2832694"/>
                            <a:gd name="connsiteY327" fmla="*/ 514846 h 3322022"/>
                            <a:gd name="connsiteX328" fmla="*/ 759993 w 2832694"/>
                            <a:gd name="connsiteY328" fmla="*/ 510323 h 3322022"/>
                            <a:gd name="connsiteX329" fmla="*/ 769428 w 2832694"/>
                            <a:gd name="connsiteY329" fmla="*/ 508373 h 3322022"/>
                            <a:gd name="connsiteX330" fmla="*/ 772375 w 2832694"/>
                            <a:gd name="connsiteY330" fmla="*/ 531278 h 3322022"/>
                            <a:gd name="connsiteX331" fmla="*/ 362800 w 2832694"/>
                            <a:gd name="connsiteY331" fmla="*/ 806550 h 3322022"/>
                            <a:gd name="connsiteX332" fmla="*/ 277075 w 2832694"/>
                            <a:gd name="connsiteY332" fmla="*/ 1013243 h 3322022"/>
                            <a:gd name="connsiteX333" fmla="*/ 285647 w 2832694"/>
                            <a:gd name="connsiteY333" fmla="*/ 1212315 h 3322022"/>
                            <a:gd name="connsiteX334" fmla="*/ 268502 w 2832694"/>
                            <a:gd name="connsiteY334" fmla="*/ 1208505 h 3322022"/>
                            <a:gd name="connsiteX335" fmla="*/ 318032 w 2832694"/>
                            <a:gd name="connsiteY335" fmla="*/ 808455 h 3322022"/>
                            <a:gd name="connsiteX336" fmla="*/ 526630 w 2832694"/>
                            <a:gd name="connsiteY336" fmla="*/ 666533 h 3322022"/>
                            <a:gd name="connsiteX337" fmla="*/ 623120 w 2832694"/>
                            <a:gd name="connsiteY337" fmla="*/ 601944 h 3322022"/>
                            <a:gd name="connsiteX338" fmla="*/ 622540 w 2832694"/>
                            <a:gd name="connsiteY338" fmla="*/ 601355 h 3322022"/>
                            <a:gd name="connsiteX339" fmla="*/ 620005 w 2832694"/>
                            <a:gd name="connsiteY339" fmla="*/ 603533 h 3322022"/>
                            <a:gd name="connsiteX340" fmla="*/ 612355 w 2832694"/>
                            <a:gd name="connsiteY340" fmla="*/ 602715 h 3322022"/>
                            <a:gd name="connsiteX341" fmla="*/ 512342 w 2832694"/>
                            <a:gd name="connsiteY341" fmla="*/ 446505 h 3322022"/>
                            <a:gd name="connsiteX342" fmla="*/ 523296 w 2832694"/>
                            <a:gd name="connsiteY342" fmla="*/ 434361 h 3322022"/>
                            <a:gd name="connsiteX343" fmla="*/ 537107 w 2832694"/>
                            <a:gd name="connsiteY343" fmla="*/ 446505 h 3322022"/>
                            <a:gd name="connsiteX344" fmla="*/ 621880 w 2832694"/>
                            <a:gd name="connsiteY344" fmla="*/ 586523 h 3322022"/>
                            <a:gd name="connsiteX345" fmla="*/ 624781 w 2832694"/>
                            <a:gd name="connsiteY345" fmla="*/ 598461 h 3322022"/>
                            <a:gd name="connsiteX346" fmla="*/ 629500 w 2832694"/>
                            <a:gd name="connsiteY346" fmla="*/ 593191 h 3322022"/>
                            <a:gd name="connsiteX347" fmla="*/ 632082 w 2832694"/>
                            <a:gd name="connsiteY347" fmla="*/ 595945 h 3322022"/>
                            <a:gd name="connsiteX348" fmla="*/ 738424 w 2832694"/>
                            <a:gd name="connsiteY348" fmla="*/ 524761 h 3322022"/>
                            <a:gd name="connsiteX349" fmla="*/ 719541 w 2832694"/>
                            <a:gd name="connsiteY349" fmla="*/ 470720 h 3322022"/>
                            <a:gd name="connsiteX350" fmla="*/ 759992 w 2832694"/>
                            <a:gd name="connsiteY350" fmla="*/ 307441 h 3322022"/>
                            <a:gd name="connsiteX351" fmla="*/ 766913 w 2832694"/>
                            <a:gd name="connsiteY351" fmla="*/ 304315 h 3322022"/>
                            <a:gd name="connsiteX352" fmla="*/ 1178854 w 2832694"/>
                            <a:gd name="connsiteY352" fmla="*/ 125275 h 3322022"/>
                            <a:gd name="connsiteX353" fmla="*/ 1190522 w 2832694"/>
                            <a:gd name="connsiteY353" fmla="*/ 135990 h 3322022"/>
                            <a:gd name="connsiteX354" fmla="*/ 922870 w 2832694"/>
                            <a:gd name="connsiteY354" fmla="*/ 541755 h 3322022"/>
                            <a:gd name="connsiteX355" fmla="*/ 918107 w 2832694"/>
                            <a:gd name="connsiteY355" fmla="*/ 525563 h 3322022"/>
                            <a:gd name="connsiteX356" fmla="*/ 1168615 w 2832694"/>
                            <a:gd name="connsiteY356" fmla="*/ 135990 h 3322022"/>
                            <a:gd name="connsiteX357" fmla="*/ 1178854 w 2832694"/>
                            <a:gd name="connsiteY357" fmla="*/ 125275 h 3322022"/>
                            <a:gd name="connsiteX358" fmla="*/ 1308394 w 2832694"/>
                            <a:gd name="connsiteY358" fmla="*/ 82531 h 3322022"/>
                            <a:gd name="connsiteX359" fmla="*/ 1321967 w 2832694"/>
                            <a:gd name="connsiteY359" fmla="*/ 95033 h 3322022"/>
                            <a:gd name="connsiteX360" fmla="*/ 1516158 w 2832694"/>
                            <a:gd name="connsiteY360" fmla="*/ 360339 h 3322022"/>
                            <a:gd name="connsiteX361" fmla="*/ 1555394 w 2832694"/>
                            <a:gd name="connsiteY361" fmla="*/ 372443 h 3322022"/>
                            <a:gd name="connsiteX362" fmla="*/ 1524254 w 2832694"/>
                            <a:gd name="connsiteY362" fmla="*/ 330687 h 3322022"/>
                            <a:gd name="connsiteX363" fmla="*/ 1488654 w 2832694"/>
                            <a:gd name="connsiteY363" fmla="*/ 291248 h 3322022"/>
                            <a:gd name="connsiteX364" fmla="*/ 1495084 w 2832694"/>
                            <a:gd name="connsiteY364" fmla="*/ 274773 h 3322022"/>
                            <a:gd name="connsiteX365" fmla="*/ 1501989 w 2832694"/>
                            <a:gd name="connsiteY365" fmla="*/ 277913 h 3322022"/>
                            <a:gd name="connsiteX366" fmla="*/ 1576284 w 2832694"/>
                            <a:gd name="connsiteY366" fmla="*/ 564616 h 3322022"/>
                            <a:gd name="connsiteX367" fmla="*/ 1440077 w 2832694"/>
                            <a:gd name="connsiteY367" fmla="*/ 719873 h 3322022"/>
                            <a:gd name="connsiteX368" fmla="*/ 1314347 w 2832694"/>
                            <a:gd name="connsiteY368" fmla="*/ 941806 h 3322022"/>
                            <a:gd name="connsiteX369" fmla="*/ 1301012 w 2832694"/>
                            <a:gd name="connsiteY369" fmla="*/ 945616 h 3322022"/>
                            <a:gd name="connsiteX370" fmla="*/ 1463889 w 2832694"/>
                            <a:gd name="connsiteY370" fmla="*/ 667485 h 3322022"/>
                            <a:gd name="connsiteX371" fmla="*/ 1589619 w 2832694"/>
                            <a:gd name="connsiteY371" fmla="*/ 475081 h 3322022"/>
                            <a:gd name="connsiteX372" fmla="*/ 1580809 w 2832694"/>
                            <a:gd name="connsiteY372" fmla="*/ 422782 h 3322022"/>
                            <a:gd name="connsiteX373" fmla="*/ 1564165 w 2832694"/>
                            <a:gd name="connsiteY373" fmla="*/ 389099 h 3322022"/>
                            <a:gd name="connsiteX374" fmla="*/ 1559139 w 2832694"/>
                            <a:gd name="connsiteY374" fmla="*/ 392213 h 3322022"/>
                            <a:gd name="connsiteX375" fmla="*/ 1296250 w 2832694"/>
                            <a:gd name="connsiteY375" fmla="*/ 95033 h 3322022"/>
                            <a:gd name="connsiteX376" fmla="*/ 1308394 w 2832694"/>
                            <a:gd name="connsiteY376" fmla="*/ 82531 h 3322022"/>
                            <a:gd name="connsiteX377" fmla="*/ 916708 w 2832694"/>
                            <a:gd name="connsiteY377" fmla="*/ 39878 h 3322022"/>
                            <a:gd name="connsiteX378" fmla="*/ 926679 w 2832694"/>
                            <a:gd name="connsiteY378" fmla="*/ 40741 h 3322022"/>
                            <a:gd name="connsiteX379" fmla="*/ 1140992 w 2832694"/>
                            <a:gd name="connsiteY379" fmla="*/ 300773 h 3322022"/>
                            <a:gd name="connsiteX380" fmla="*/ 1125752 w 2832694"/>
                            <a:gd name="connsiteY380" fmla="*/ 305536 h 3322022"/>
                            <a:gd name="connsiteX381" fmla="*/ 914297 w 2832694"/>
                            <a:gd name="connsiteY381" fmla="*/ 62648 h 3322022"/>
                            <a:gd name="connsiteX382" fmla="*/ 916708 w 2832694"/>
                            <a:gd name="connsiteY382" fmla="*/ 39878 h 3322022"/>
                            <a:gd name="connsiteX383" fmla="*/ 1662367 w 2832694"/>
                            <a:gd name="connsiteY383" fmla="*/ 140 h 3322022"/>
                            <a:gd name="connsiteX384" fmla="*/ 1676297 w 2832694"/>
                            <a:gd name="connsiteY384" fmla="*/ 9308 h 3322022"/>
                            <a:gd name="connsiteX385" fmla="*/ 1809171 w 2832694"/>
                            <a:gd name="connsiteY385" fmla="*/ 262866 h 3322022"/>
                            <a:gd name="connsiteX386" fmla="*/ 1884085 w 2832694"/>
                            <a:gd name="connsiteY386" fmla="*/ 315880 h 3322022"/>
                            <a:gd name="connsiteX387" fmla="*/ 1885252 w 2832694"/>
                            <a:gd name="connsiteY387" fmla="*/ 306964 h 3322022"/>
                            <a:gd name="connsiteX388" fmla="*/ 1968714 w 2832694"/>
                            <a:gd name="connsiteY388" fmla="*/ 191236 h 3322022"/>
                            <a:gd name="connsiteX389" fmla="*/ 1979386 w 2832694"/>
                            <a:gd name="connsiteY389" fmla="*/ 189599 h 3322022"/>
                            <a:gd name="connsiteX390" fmla="*/ 1983002 w 2832694"/>
                            <a:gd name="connsiteY390" fmla="*/ 215048 h 3322022"/>
                            <a:gd name="connsiteX391" fmla="*/ 1936330 w 2832694"/>
                            <a:gd name="connsiteY391" fmla="*/ 500798 h 3322022"/>
                            <a:gd name="connsiteX392" fmla="*/ 2130639 w 2832694"/>
                            <a:gd name="connsiteY392" fmla="*/ 744638 h 3322022"/>
                            <a:gd name="connsiteX393" fmla="*/ 2117305 w 2832694"/>
                            <a:gd name="connsiteY393" fmla="*/ 757021 h 3322022"/>
                            <a:gd name="connsiteX394" fmla="*/ 1886800 w 2832694"/>
                            <a:gd name="connsiteY394" fmla="*/ 451268 h 3322022"/>
                            <a:gd name="connsiteX395" fmla="*/ 1875891 w 2832694"/>
                            <a:gd name="connsiteY395" fmla="*/ 378491 h 3322022"/>
                            <a:gd name="connsiteX396" fmla="*/ 1881184 w 2832694"/>
                            <a:gd name="connsiteY396" fmla="*/ 338043 h 3322022"/>
                            <a:gd name="connsiteX397" fmla="*/ 1879180 w 2832694"/>
                            <a:gd name="connsiteY397" fmla="*/ 337920 h 3322022"/>
                            <a:gd name="connsiteX398" fmla="*/ 1650580 w 2832694"/>
                            <a:gd name="connsiteY398" fmla="*/ 13118 h 3322022"/>
                            <a:gd name="connsiteX399" fmla="*/ 1662367 w 2832694"/>
                            <a:gd name="connsiteY399" fmla="*/ 140 h 3322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</a:cxnLst>
                          <a:rect l="l" t="t" r="r" b="b"/>
                          <a:pathLst>
                            <a:path w="2832694" h="3322022">
                              <a:moveTo>
                                <a:pt x="2196362" y="3227449"/>
                              </a:moveTo>
                              <a:cubicBezTo>
                                <a:pt x="2213269" y="3226615"/>
                                <a:pt x="2230176" y="3226853"/>
                                <a:pt x="2246844" y="3228758"/>
                              </a:cubicBezTo>
                              <a:cubicBezTo>
                                <a:pt x="2273514" y="3232568"/>
                                <a:pt x="2355429" y="3272573"/>
                                <a:pt x="2370669" y="3238283"/>
                              </a:cubicBezTo>
                              <a:cubicBezTo>
                                <a:pt x="2375432" y="3228758"/>
                                <a:pt x="2389719" y="3237331"/>
                                <a:pt x="2384957" y="3246856"/>
                              </a:cubicBezTo>
                              <a:cubicBezTo>
                                <a:pt x="2372574" y="3275431"/>
                                <a:pt x="2345904" y="3277336"/>
                                <a:pt x="2319234" y="3268763"/>
                              </a:cubicBezTo>
                              <a:cubicBezTo>
                                <a:pt x="2266847" y="3252571"/>
                                <a:pt x="2223984" y="3243046"/>
                                <a:pt x="2168739" y="3247808"/>
                              </a:cubicBezTo>
                              <a:cubicBezTo>
                                <a:pt x="2077299" y="3256381"/>
                                <a:pt x="1983002" y="3285908"/>
                                <a:pt x="1893467" y="3249713"/>
                              </a:cubicBezTo>
                              <a:cubicBezTo>
                                <a:pt x="1883942" y="3244951"/>
                                <a:pt x="1888704" y="3229711"/>
                                <a:pt x="1898229" y="3233521"/>
                              </a:cubicBezTo>
                              <a:cubicBezTo>
                                <a:pt x="1979192" y="3266858"/>
                                <a:pt x="2063012" y="3243046"/>
                                <a:pt x="2145879" y="3232568"/>
                              </a:cubicBezTo>
                              <a:cubicBezTo>
                                <a:pt x="2162548" y="3230187"/>
                                <a:pt x="2179455" y="3228282"/>
                                <a:pt x="2196362" y="3227449"/>
                              </a:cubicBezTo>
                              <a:close/>
                              <a:moveTo>
                                <a:pt x="1332950" y="3218117"/>
                              </a:moveTo>
                              <a:cubicBezTo>
                                <a:pt x="1375009" y="3224770"/>
                                <a:pt x="1416265" y="3249237"/>
                                <a:pt x="1459127" y="3242093"/>
                              </a:cubicBezTo>
                              <a:lnTo>
                                <a:pt x="1462641" y="3244467"/>
                              </a:lnTo>
                              <a:lnTo>
                                <a:pt x="1464842" y="3241855"/>
                              </a:lnTo>
                              <a:cubicBezTo>
                                <a:pt x="1468414" y="3239712"/>
                                <a:pt x="1473415" y="3239712"/>
                                <a:pt x="1476272" y="3243998"/>
                              </a:cubicBezTo>
                              <a:cubicBezTo>
                                <a:pt x="1496275" y="3271621"/>
                                <a:pt x="1536280" y="3247808"/>
                                <a:pt x="1560092" y="3241141"/>
                              </a:cubicBezTo>
                              <a:cubicBezTo>
                                <a:pt x="1569617" y="3238284"/>
                                <a:pt x="1578904" y="3236855"/>
                                <a:pt x="1587953" y="3237331"/>
                              </a:cubicBezTo>
                              <a:cubicBezTo>
                                <a:pt x="1597002" y="3237807"/>
                                <a:pt x="1605813" y="3240189"/>
                                <a:pt x="1614385" y="3244951"/>
                              </a:cubicBezTo>
                              <a:cubicBezTo>
                                <a:pt x="1623910" y="3249714"/>
                                <a:pt x="1615337" y="3264953"/>
                                <a:pt x="1605812" y="3259239"/>
                              </a:cubicBezTo>
                              <a:cubicBezTo>
                                <a:pt x="1566641" y="3237569"/>
                                <a:pt x="1515072" y="3290285"/>
                                <a:pt x="1477268" y="3267430"/>
                              </a:cubicBezTo>
                              <a:lnTo>
                                <a:pt x="1470062" y="3260424"/>
                              </a:lnTo>
                              <a:lnTo>
                                <a:pt x="1464842" y="3264001"/>
                              </a:lnTo>
                              <a:cubicBezTo>
                                <a:pt x="1438172" y="3269716"/>
                                <a:pt x="1413407" y="3265906"/>
                                <a:pt x="1387689" y="3258286"/>
                              </a:cubicBezTo>
                              <a:cubicBezTo>
                                <a:pt x="1348637" y="3246856"/>
                                <a:pt x="1245767" y="3204946"/>
                                <a:pt x="1254339" y="3289718"/>
                              </a:cubicBezTo>
                              <a:cubicBezTo>
                                <a:pt x="1255292" y="3300196"/>
                                <a:pt x="1238147" y="3300196"/>
                                <a:pt x="1238147" y="3289718"/>
                              </a:cubicBezTo>
                              <a:cubicBezTo>
                                <a:pt x="1233384" y="3255428"/>
                                <a:pt x="1257197" y="3227806"/>
                                <a:pt x="1290534" y="3219233"/>
                              </a:cubicBezTo>
                              <a:cubicBezTo>
                                <a:pt x="1304822" y="3215662"/>
                                <a:pt x="1318931" y="3215900"/>
                                <a:pt x="1332950" y="3218117"/>
                              </a:cubicBezTo>
                              <a:close/>
                              <a:moveTo>
                                <a:pt x="1163361" y="3183544"/>
                              </a:moveTo>
                              <a:cubicBezTo>
                                <a:pt x="1183914" y="3182740"/>
                                <a:pt x="1205524" y="3189467"/>
                                <a:pt x="1227669" y="3206850"/>
                              </a:cubicBezTo>
                              <a:cubicBezTo>
                                <a:pt x="1238147" y="3215423"/>
                                <a:pt x="1224812" y="3232568"/>
                                <a:pt x="1214334" y="3224948"/>
                              </a:cubicBezTo>
                              <a:cubicBezTo>
                                <a:pt x="1138134" y="3167798"/>
                                <a:pt x="1069554" y="3260190"/>
                                <a:pt x="1034312" y="3318293"/>
                              </a:cubicBezTo>
                              <a:cubicBezTo>
                                <a:pt x="1029549" y="3326865"/>
                                <a:pt x="1016214" y="3319245"/>
                                <a:pt x="1020977" y="3309720"/>
                              </a:cubicBezTo>
                              <a:cubicBezTo>
                                <a:pt x="1049552" y="3256143"/>
                                <a:pt x="1101702" y="3185955"/>
                                <a:pt x="1163361" y="3183544"/>
                              </a:cubicBezTo>
                              <a:close/>
                              <a:moveTo>
                                <a:pt x="134199" y="3164941"/>
                              </a:moveTo>
                              <a:cubicBezTo>
                                <a:pt x="151344" y="3163988"/>
                                <a:pt x="164679" y="3167798"/>
                                <a:pt x="178967" y="3176371"/>
                              </a:cubicBezTo>
                              <a:cubicBezTo>
                                <a:pt x="182777" y="3178276"/>
                                <a:pt x="184682" y="3184943"/>
                                <a:pt x="188492" y="3186848"/>
                              </a:cubicBezTo>
                              <a:cubicBezTo>
                                <a:pt x="198017" y="3191611"/>
                                <a:pt x="209447" y="3190658"/>
                                <a:pt x="220877" y="3190658"/>
                              </a:cubicBezTo>
                              <a:cubicBezTo>
                                <a:pt x="370419" y="3194468"/>
                                <a:pt x="519009" y="3197326"/>
                                <a:pt x="667599" y="3212566"/>
                              </a:cubicBezTo>
                              <a:cubicBezTo>
                                <a:pt x="679029" y="3214471"/>
                                <a:pt x="679982" y="3232568"/>
                                <a:pt x="667599" y="3231616"/>
                              </a:cubicBezTo>
                              <a:cubicBezTo>
                                <a:pt x="506627" y="3218281"/>
                                <a:pt x="345654" y="3211613"/>
                                <a:pt x="183729" y="3211613"/>
                              </a:cubicBezTo>
                              <a:cubicBezTo>
                                <a:pt x="178967" y="3211613"/>
                                <a:pt x="176109" y="3207803"/>
                                <a:pt x="174204" y="3203993"/>
                              </a:cubicBezTo>
                              <a:cubicBezTo>
                                <a:pt x="148487" y="3139223"/>
                                <a:pt x="61809" y="3237331"/>
                                <a:pt x="31329" y="3253523"/>
                              </a:cubicBezTo>
                              <a:cubicBezTo>
                                <a:pt x="20852" y="3259238"/>
                                <a:pt x="12279" y="3243998"/>
                                <a:pt x="22757" y="3237331"/>
                              </a:cubicBezTo>
                              <a:cubicBezTo>
                                <a:pt x="61809" y="3217328"/>
                                <a:pt x="86574" y="3168751"/>
                                <a:pt x="134199" y="3164941"/>
                              </a:cubicBezTo>
                              <a:close/>
                              <a:moveTo>
                                <a:pt x="1126586" y="2310191"/>
                              </a:moveTo>
                              <a:cubicBezTo>
                                <a:pt x="1130277" y="2310786"/>
                                <a:pt x="1133849" y="2313405"/>
                                <a:pt x="1134325" y="2317215"/>
                              </a:cubicBezTo>
                              <a:cubicBezTo>
                                <a:pt x="1140040" y="2439135"/>
                                <a:pt x="1134325" y="2561055"/>
                                <a:pt x="1141945" y="2682975"/>
                              </a:cubicBezTo>
                              <a:cubicBezTo>
                                <a:pt x="1145755" y="2742983"/>
                                <a:pt x="1152422" y="2802038"/>
                                <a:pt x="1158137" y="2861093"/>
                              </a:cubicBezTo>
                              <a:cubicBezTo>
                                <a:pt x="1161947" y="2894430"/>
                                <a:pt x="1162900" y="2927768"/>
                                <a:pt x="1140040" y="2955390"/>
                              </a:cubicBezTo>
                              <a:cubicBezTo>
                                <a:pt x="1120037" y="2980155"/>
                                <a:pt x="1089557" y="2990633"/>
                                <a:pt x="1061935" y="3004920"/>
                              </a:cubicBezTo>
                              <a:cubicBezTo>
                                <a:pt x="1040980" y="3015398"/>
                                <a:pt x="1021930" y="3025875"/>
                                <a:pt x="1011452" y="3048735"/>
                              </a:cubicBezTo>
                              <a:cubicBezTo>
                                <a:pt x="1001927" y="3069690"/>
                                <a:pt x="1002880" y="3094455"/>
                                <a:pt x="993355" y="3115410"/>
                              </a:cubicBezTo>
                              <a:cubicBezTo>
                                <a:pt x="979068" y="3145890"/>
                                <a:pt x="952874" y="3165416"/>
                                <a:pt x="922632" y="3178037"/>
                              </a:cubicBezTo>
                              <a:lnTo>
                                <a:pt x="886448" y="3188917"/>
                              </a:lnTo>
                              <a:lnTo>
                                <a:pt x="944658" y="3195108"/>
                              </a:lnTo>
                              <a:cubicBezTo>
                                <a:pt x="981151" y="3203517"/>
                                <a:pt x="1016929" y="3215899"/>
                                <a:pt x="1050505" y="3230663"/>
                              </a:cubicBezTo>
                              <a:cubicBezTo>
                                <a:pt x="1062887" y="3235425"/>
                                <a:pt x="1053362" y="3257333"/>
                                <a:pt x="1040980" y="3252570"/>
                              </a:cubicBezTo>
                              <a:cubicBezTo>
                                <a:pt x="913345" y="3200183"/>
                                <a:pt x="756182" y="3171608"/>
                                <a:pt x="649502" y="3281145"/>
                              </a:cubicBezTo>
                              <a:cubicBezTo>
                                <a:pt x="641882" y="3288765"/>
                                <a:pt x="630452" y="3276383"/>
                                <a:pt x="637120" y="3269715"/>
                              </a:cubicBezTo>
                              <a:cubicBezTo>
                                <a:pt x="678197" y="3225067"/>
                                <a:pt x="727712" y="3200109"/>
                                <a:pt x="780642" y="3189466"/>
                              </a:cubicBezTo>
                              <a:lnTo>
                                <a:pt x="813594" y="3185753"/>
                              </a:lnTo>
                              <a:lnTo>
                                <a:pt x="815297" y="3175656"/>
                              </a:lnTo>
                              <a:cubicBezTo>
                                <a:pt x="816964" y="3172680"/>
                                <a:pt x="819762" y="3170418"/>
                                <a:pt x="823810" y="3169703"/>
                              </a:cubicBezTo>
                              <a:cubicBezTo>
                                <a:pt x="860957" y="3163035"/>
                                <a:pt x="904772" y="3156368"/>
                                <a:pt x="936205" y="3132555"/>
                              </a:cubicBezTo>
                              <a:cubicBezTo>
                                <a:pt x="975257" y="3103028"/>
                                <a:pt x="963827" y="3059213"/>
                                <a:pt x="986687" y="3022065"/>
                              </a:cubicBezTo>
                              <a:cubicBezTo>
                                <a:pt x="1017167" y="2972535"/>
                                <a:pt x="1091462" y="2975393"/>
                                <a:pt x="1120990" y="2927768"/>
                              </a:cubicBezTo>
                              <a:cubicBezTo>
                                <a:pt x="1145755" y="2887763"/>
                                <a:pt x="1120990" y="2802990"/>
                                <a:pt x="1117180" y="2758223"/>
                              </a:cubicBezTo>
                              <a:cubicBezTo>
                                <a:pt x="1112417" y="2708693"/>
                                <a:pt x="1109560" y="2659163"/>
                                <a:pt x="1108607" y="2608680"/>
                              </a:cubicBezTo>
                              <a:cubicBezTo>
                                <a:pt x="1105750" y="2511525"/>
                                <a:pt x="1103845" y="2411513"/>
                                <a:pt x="1118132" y="2315310"/>
                              </a:cubicBezTo>
                              <a:cubicBezTo>
                                <a:pt x="1119085" y="2311024"/>
                                <a:pt x="1122895" y="2309596"/>
                                <a:pt x="1126586" y="2310191"/>
                              </a:cubicBezTo>
                              <a:close/>
                              <a:moveTo>
                                <a:pt x="1984907" y="1995270"/>
                              </a:moveTo>
                              <a:cubicBezTo>
                                <a:pt x="1999195" y="1993365"/>
                                <a:pt x="1999195" y="2015273"/>
                                <a:pt x="1984907" y="2017178"/>
                              </a:cubicBezTo>
                              <a:cubicBezTo>
                                <a:pt x="1731542" y="2050515"/>
                                <a:pt x="1593430" y="2287688"/>
                                <a:pt x="1492465" y="2496285"/>
                              </a:cubicBezTo>
                              <a:lnTo>
                                <a:pt x="1483027" y="2499432"/>
                              </a:lnTo>
                              <a:lnTo>
                                <a:pt x="1479129" y="2668688"/>
                              </a:lnTo>
                              <a:cubicBezTo>
                                <a:pt x="1477224" y="2767748"/>
                                <a:pt x="1469604" y="2867761"/>
                                <a:pt x="1485797" y="2965868"/>
                              </a:cubicBezTo>
                              <a:cubicBezTo>
                                <a:pt x="1499132" y="3046831"/>
                                <a:pt x="1531517" y="3127793"/>
                                <a:pt x="1593429" y="3183038"/>
                              </a:cubicBezTo>
                              <a:cubicBezTo>
                                <a:pt x="1666772" y="3248761"/>
                                <a:pt x="1763927" y="3256381"/>
                                <a:pt x="1854414" y="3227806"/>
                              </a:cubicBezTo>
                              <a:cubicBezTo>
                                <a:pt x="1873464" y="3221138"/>
                                <a:pt x="1886799" y="3251618"/>
                                <a:pt x="1867749" y="3260191"/>
                              </a:cubicBezTo>
                              <a:cubicBezTo>
                                <a:pt x="1697252" y="3334486"/>
                                <a:pt x="1529612" y="3218281"/>
                                <a:pt x="1475319" y="3056356"/>
                              </a:cubicBezTo>
                              <a:cubicBezTo>
                                <a:pt x="1440077" y="2952533"/>
                                <a:pt x="1445792" y="2840138"/>
                                <a:pt x="1450554" y="2732506"/>
                              </a:cubicBezTo>
                              <a:cubicBezTo>
                                <a:pt x="1455317" y="2614396"/>
                                <a:pt x="1461984" y="2497238"/>
                                <a:pt x="1466747" y="2379128"/>
                              </a:cubicBezTo>
                              <a:cubicBezTo>
                                <a:pt x="1467699" y="2367698"/>
                                <a:pt x="1484844" y="2367698"/>
                                <a:pt x="1485797" y="2379128"/>
                              </a:cubicBezTo>
                              <a:lnTo>
                                <a:pt x="1483533" y="2477444"/>
                              </a:lnTo>
                              <a:lnTo>
                                <a:pt x="1563783" y="2323570"/>
                              </a:lnTo>
                              <a:cubicBezTo>
                                <a:pt x="1659152" y="2162434"/>
                                <a:pt x="1787740" y="2020988"/>
                                <a:pt x="1984907" y="1995270"/>
                              </a:cubicBezTo>
                              <a:close/>
                              <a:moveTo>
                                <a:pt x="819136" y="1905646"/>
                              </a:moveTo>
                              <a:cubicBezTo>
                                <a:pt x="830596" y="1903473"/>
                                <a:pt x="842621" y="1904307"/>
                                <a:pt x="855242" y="1909545"/>
                              </a:cubicBezTo>
                              <a:cubicBezTo>
                                <a:pt x="868577" y="1915260"/>
                                <a:pt x="862862" y="1938120"/>
                                <a:pt x="849527" y="1932405"/>
                              </a:cubicBezTo>
                              <a:cubicBezTo>
                                <a:pt x="800949" y="1914308"/>
                                <a:pt x="726654" y="2011463"/>
                                <a:pt x="695222" y="2040990"/>
                              </a:cubicBezTo>
                              <a:cubicBezTo>
                                <a:pt x="656169" y="2077185"/>
                                <a:pt x="616164" y="2114333"/>
                                <a:pt x="577112" y="2150528"/>
                              </a:cubicBezTo>
                              <a:cubicBezTo>
                                <a:pt x="562824" y="2163863"/>
                                <a:pt x="541869" y="2142908"/>
                                <a:pt x="556157" y="2129573"/>
                              </a:cubicBezTo>
                              <a:cubicBezTo>
                                <a:pt x="613307" y="2075280"/>
                                <a:pt x="671409" y="2020988"/>
                                <a:pt x="730464" y="1968600"/>
                              </a:cubicBezTo>
                              <a:cubicBezTo>
                                <a:pt x="755468" y="1945740"/>
                                <a:pt x="784757" y="1912165"/>
                                <a:pt x="819136" y="1905646"/>
                              </a:cubicBezTo>
                              <a:close/>
                              <a:moveTo>
                                <a:pt x="1218502" y="1881685"/>
                              </a:moveTo>
                              <a:cubicBezTo>
                                <a:pt x="1222908" y="1880495"/>
                                <a:pt x="1227670" y="1882400"/>
                                <a:pt x="1228622" y="1888591"/>
                              </a:cubicBezTo>
                              <a:cubicBezTo>
                                <a:pt x="1253388" y="2036228"/>
                                <a:pt x="1434363" y="2070518"/>
                                <a:pt x="1521040" y="2172436"/>
                              </a:cubicBezTo>
                              <a:cubicBezTo>
                                <a:pt x="1531518" y="2184818"/>
                                <a:pt x="1513420" y="2202916"/>
                                <a:pt x="1502943" y="2190533"/>
                              </a:cubicBezTo>
                              <a:cubicBezTo>
                                <a:pt x="1414360" y="2084806"/>
                                <a:pt x="1232432" y="2048611"/>
                                <a:pt x="1210525" y="1893353"/>
                              </a:cubicBezTo>
                              <a:cubicBezTo>
                                <a:pt x="1210049" y="1887162"/>
                                <a:pt x="1214097" y="1882876"/>
                                <a:pt x="1218502" y="1881685"/>
                              </a:cubicBezTo>
                              <a:close/>
                              <a:moveTo>
                                <a:pt x="2563074" y="1807628"/>
                              </a:moveTo>
                              <a:cubicBezTo>
                                <a:pt x="2604984" y="1802865"/>
                                <a:pt x="2596412" y="1855253"/>
                                <a:pt x="2589744" y="1880018"/>
                              </a:cubicBezTo>
                              <a:cubicBezTo>
                                <a:pt x="2570694" y="1953360"/>
                                <a:pt x="2550692" y="2034323"/>
                                <a:pt x="2520212" y="2104808"/>
                              </a:cubicBezTo>
                              <a:cubicBezTo>
                                <a:pt x="2505924" y="2137193"/>
                                <a:pt x="2473539" y="2168625"/>
                                <a:pt x="2435439" y="2154338"/>
                              </a:cubicBezTo>
                              <a:cubicBezTo>
                                <a:pt x="2411627" y="2145765"/>
                                <a:pt x="2404007" y="2121000"/>
                                <a:pt x="2384004" y="2107665"/>
                              </a:cubicBezTo>
                              <a:cubicBezTo>
                                <a:pt x="2371146" y="2099093"/>
                                <a:pt x="2355429" y="2094092"/>
                                <a:pt x="2339356" y="2089806"/>
                              </a:cubicBezTo>
                              <a:lnTo>
                                <a:pt x="2295868" y="2077192"/>
                              </a:lnTo>
                              <a:lnTo>
                                <a:pt x="2310662" y="2092187"/>
                              </a:lnTo>
                              <a:cubicBezTo>
                                <a:pt x="2325188" y="2112428"/>
                                <a:pt x="2336856" y="2134812"/>
                                <a:pt x="2345904" y="2158148"/>
                              </a:cubicBezTo>
                              <a:cubicBezTo>
                                <a:pt x="2350667" y="2170530"/>
                                <a:pt x="2331617" y="2175292"/>
                                <a:pt x="2326854" y="2163863"/>
                              </a:cubicBezTo>
                              <a:cubicBezTo>
                                <a:pt x="2318282" y="2141956"/>
                                <a:pt x="2307090" y="2122191"/>
                                <a:pt x="2293874" y="2103736"/>
                              </a:cubicBezTo>
                              <a:lnTo>
                                <a:pt x="2249997" y="2052913"/>
                              </a:lnTo>
                              <a:lnTo>
                                <a:pt x="2220412" y="2036705"/>
                              </a:lnTo>
                              <a:cubicBezTo>
                                <a:pt x="2197314" y="2021941"/>
                                <a:pt x="2174454" y="2006701"/>
                                <a:pt x="2149689" y="1994318"/>
                              </a:cubicBezTo>
                              <a:cubicBezTo>
                                <a:pt x="2106827" y="1972410"/>
                                <a:pt x="2067774" y="1965743"/>
                                <a:pt x="2020149" y="1974315"/>
                              </a:cubicBezTo>
                              <a:cubicBezTo>
                                <a:pt x="1990622" y="1979078"/>
                                <a:pt x="1961094" y="1988603"/>
                                <a:pt x="1930614" y="1990508"/>
                              </a:cubicBezTo>
                              <a:cubicBezTo>
                                <a:pt x="1812504" y="1998128"/>
                                <a:pt x="1712492" y="1907640"/>
                                <a:pt x="1638197" y="1826678"/>
                              </a:cubicBezTo>
                              <a:cubicBezTo>
                                <a:pt x="1630577" y="1818105"/>
                                <a:pt x="1642007" y="1807628"/>
                                <a:pt x="1649627" y="1817153"/>
                              </a:cubicBezTo>
                              <a:cubicBezTo>
                                <a:pt x="1727732" y="1888590"/>
                                <a:pt x="1814409" y="1977173"/>
                                <a:pt x="1929662" y="1965743"/>
                              </a:cubicBezTo>
                              <a:cubicBezTo>
                                <a:pt x="1981097" y="1960980"/>
                                <a:pt x="2028722" y="1937168"/>
                                <a:pt x="2081109" y="1941930"/>
                              </a:cubicBezTo>
                              <a:cubicBezTo>
                                <a:pt x="2118257" y="1944788"/>
                                <a:pt x="2152547" y="1960980"/>
                                <a:pt x="2183979" y="1979078"/>
                              </a:cubicBezTo>
                              <a:cubicBezTo>
                                <a:pt x="2224937" y="2002890"/>
                                <a:pt x="2263037" y="2032418"/>
                                <a:pt x="2307804" y="2049563"/>
                              </a:cubicBezTo>
                              <a:cubicBezTo>
                                <a:pt x="2343047" y="2062898"/>
                                <a:pt x="2384957" y="2064803"/>
                                <a:pt x="2414484" y="2090520"/>
                              </a:cubicBezTo>
                              <a:cubicBezTo>
                                <a:pt x="2418294" y="2094330"/>
                                <a:pt x="2421152" y="2100045"/>
                                <a:pt x="2425914" y="2102903"/>
                              </a:cubicBezTo>
                              <a:cubicBezTo>
                                <a:pt x="2430677" y="2114333"/>
                                <a:pt x="2440202" y="2118143"/>
                                <a:pt x="2454489" y="2113380"/>
                              </a:cubicBezTo>
                              <a:cubicBezTo>
                                <a:pt x="2471634" y="2121953"/>
                                <a:pt x="2482112" y="2117190"/>
                                <a:pt x="2484969" y="2099093"/>
                              </a:cubicBezTo>
                              <a:cubicBezTo>
                                <a:pt x="2503067" y="2077185"/>
                                <a:pt x="2508782" y="2032418"/>
                                <a:pt x="2517354" y="2005748"/>
                              </a:cubicBezTo>
                              <a:cubicBezTo>
                                <a:pt x="2525927" y="1979078"/>
                                <a:pt x="2533547" y="1952408"/>
                                <a:pt x="2542119" y="1925738"/>
                              </a:cubicBezTo>
                              <a:cubicBezTo>
                                <a:pt x="2544024" y="1918118"/>
                                <a:pt x="2565932" y="1840965"/>
                                <a:pt x="2563074" y="1840965"/>
                              </a:cubicBezTo>
                              <a:cubicBezTo>
                                <a:pt x="2542119" y="1842870"/>
                                <a:pt x="2542119" y="1809533"/>
                                <a:pt x="2563074" y="1807628"/>
                              </a:cubicBezTo>
                              <a:close/>
                              <a:moveTo>
                                <a:pt x="1974429" y="1751431"/>
                              </a:moveTo>
                              <a:cubicBezTo>
                                <a:pt x="1991574" y="1750478"/>
                                <a:pt x="1991574" y="1776196"/>
                                <a:pt x="1974429" y="1778101"/>
                              </a:cubicBezTo>
                              <a:cubicBezTo>
                                <a:pt x="1859177" y="1789531"/>
                                <a:pt x="1740114" y="1787626"/>
                                <a:pt x="1626767" y="1811438"/>
                              </a:cubicBezTo>
                              <a:cubicBezTo>
                                <a:pt x="1506752" y="1837156"/>
                                <a:pt x="1422932" y="1907641"/>
                                <a:pt x="1339112" y="1992413"/>
                              </a:cubicBezTo>
                              <a:cubicBezTo>
                                <a:pt x="1331492" y="2000033"/>
                                <a:pt x="1320062" y="1988603"/>
                                <a:pt x="1327682" y="1980031"/>
                              </a:cubicBezTo>
                              <a:cubicBezTo>
                                <a:pt x="1407692" y="1895258"/>
                                <a:pt x="1488654" y="1820963"/>
                                <a:pt x="1604859" y="1791436"/>
                              </a:cubicBezTo>
                              <a:cubicBezTo>
                                <a:pt x="1723922" y="1760956"/>
                                <a:pt x="1852509" y="1758098"/>
                                <a:pt x="1974429" y="1751431"/>
                              </a:cubicBezTo>
                              <a:close/>
                              <a:moveTo>
                                <a:pt x="717606" y="1592482"/>
                              </a:moveTo>
                              <a:cubicBezTo>
                                <a:pt x="720940" y="1594744"/>
                                <a:pt x="722845" y="1599506"/>
                                <a:pt x="719987" y="1604745"/>
                              </a:cubicBezTo>
                              <a:cubicBezTo>
                                <a:pt x="672362" y="1697137"/>
                                <a:pt x="868577" y="1710473"/>
                                <a:pt x="918107" y="1719998"/>
                              </a:cubicBezTo>
                              <a:cubicBezTo>
                                <a:pt x="968590" y="1729523"/>
                                <a:pt x="1032407" y="1732380"/>
                                <a:pt x="1076222" y="1760003"/>
                              </a:cubicBezTo>
                              <a:cubicBezTo>
                                <a:pt x="1119085" y="1786673"/>
                                <a:pt x="1136230" y="1839060"/>
                                <a:pt x="1154327" y="1882875"/>
                              </a:cubicBezTo>
                              <a:cubicBezTo>
                                <a:pt x="1180045" y="1943835"/>
                                <a:pt x="1202905" y="2007653"/>
                                <a:pt x="1218145" y="2072423"/>
                              </a:cubicBezTo>
                              <a:cubicBezTo>
                                <a:pt x="1221955" y="2090520"/>
                                <a:pt x="1195285" y="2098140"/>
                                <a:pt x="1190522" y="2080042"/>
                              </a:cubicBezTo>
                              <a:cubicBezTo>
                                <a:pt x="1167662" y="2000033"/>
                                <a:pt x="1143850" y="1920023"/>
                                <a:pt x="1108607" y="1844775"/>
                              </a:cubicBezTo>
                              <a:cubicBezTo>
                                <a:pt x="1087652" y="1799055"/>
                                <a:pt x="1061935" y="1775242"/>
                                <a:pt x="1012405" y="1763812"/>
                              </a:cubicBezTo>
                              <a:cubicBezTo>
                                <a:pt x="979067" y="1755240"/>
                                <a:pt x="945730" y="1749525"/>
                                <a:pt x="912392" y="1742858"/>
                              </a:cubicBezTo>
                              <a:cubicBezTo>
                                <a:pt x="851432" y="1729523"/>
                                <a:pt x="643787" y="1707615"/>
                                <a:pt x="706652" y="1595220"/>
                              </a:cubicBezTo>
                              <a:cubicBezTo>
                                <a:pt x="709510" y="1590458"/>
                                <a:pt x="714272" y="1590220"/>
                                <a:pt x="717606" y="1592482"/>
                              </a:cubicBezTo>
                              <a:close/>
                              <a:moveTo>
                                <a:pt x="593186" y="1567956"/>
                              </a:moveTo>
                              <a:cubicBezTo>
                                <a:pt x="600925" y="1570218"/>
                                <a:pt x="607592" y="1577600"/>
                                <a:pt x="605687" y="1587601"/>
                              </a:cubicBezTo>
                              <a:cubicBezTo>
                                <a:pt x="586637" y="1695233"/>
                                <a:pt x="638072" y="1801913"/>
                                <a:pt x="742847" y="1840966"/>
                              </a:cubicBezTo>
                              <a:cubicBezTo>
                                <a:pt x="826667" y="1873351"/>
                                <a:pt x="921917" y="1824773"/>
                                <a:pt x="1000974" y="1868588"/>
                              </a:cubicBezTo>
                              <a:cubicBezTo>
                                <a:pt x="1132419" y="1941931"/>
                                <a:pt x="1160042" y="2147671"/>
                                <a:pt x="1108607" y="2275306"/>
                              </a:cubicBezTo>
                              <a:lnTo>
                                <a:pt x="1107319" y="2275978"/>
                              </a:lnTo>
                              <a:lnTo>
                                <a:pt x="1108957" y="2317498"/>
                              </a:lnTo>
                              <a:cubicBezTo>
                                <a:pt x="1108012" y="2335179"/>
                                <a:pt x="1105393" y="2352934"/>
                                <a:pt x="1100987" y="2370555"/>
                              </a:cubicBezTo>
                              <a:cubicBezTo>
                                <a:pt x="1099082" y="2381033"/>
                                <a:pt x="1082890" y="2376270"/>
                                <a:pt x="1084795" y="2365793"/>
                              </a:cubicBezTo>
                              <a:cubicBezTo>
                                <a:pt x="1115275" y="2235300"/>
                                <a:pt x="1040980" y="2096235"/>
                                <a:pt x="915250" y="2049563"/>
                              </a:cubicBezTo>
                              <a:cubicBezTo>
                                <a:pt x="901915" y="2044800"/>
                                <a:pt x="907630" y="2023845"/>
                                <a:pt x="920965" y="2028608"/>
                              </a:cubicBezTo>
                              <a:cubicBezTo>
                                <a:pt x="989069" y="2054326"/>
                                <a:pt x="1042885" y="2104570"/>
                                <a:pt x="1075270" y="2166006"/>
                              </a:cubicBezTo>
                              <a:lnTo>
                                <a:pt x="1097349" y="2235071"/>
                              </a:lnTo>
                              <a:lnTo>
                                <a:pt x="1104573" y="2197603"/>
                              </a:lnTo>
                              <a:cubicBezTo>
                                <a:pt x="1112476" y="2124156"/>
                                <a:pt x="1101225" y="2050039"/>
                                <a:pt x="1064792" y="1982888"/>
                              </a:cubicBezTo>
                              <a:cubicBezTo>
                                <a:pt x="1040027" y="1937168"/>
                                <a:pt x="1005737" y="1892401"/>
                                <a:pt x="952397" y="1880971"/>
                              </a:cubicBezTo>
                              <a:cubicBezTo>
                                <a:pt x="901914" y="1869541"/>
                                <a:pt x="847622" y="1889543"/>
                                <a:pt x="796187" y="1884781"/>
                              </a:cubicBezTo>
                              <a:cubicBezTo>
                                <a:pt x="644739" y="1871446"/>
                                <a:pt x="542822" y="1725713"/>
                                <a:pt x="574254" y="1579028"/>
                              </a:cubicBezTo>
                              <a:cubicBezTo>
                                <a:pt x="576636" y="1568551"/>
                                <a:pt x="585446" y="1565693"/>
                                <a:pt x="593186" y="1567956"/>
                              </a:cubicBezTo>
                              <a:close/>
                              <a:moveTo>
                                <a:pt x="178491" y="1070155"/>
                              </a:moveTo>
                              <a:cubicBezTo>
                                <a:pt x="187063" y="1070155"/>
                                <a:pt x="195159" y="1075631"/>
                                <a:pt x="194207" y="1086585"/>
                              </a:cubicBezTo>
                              <a:cubicBezTo>
                                <a:pt x="183730" y="1193265"/>
                                <a:pt x="179920" y="1303755"/>
                                <a:pt x="270407" y="1378050"/>
                              </a:cubicBezTo>
                              <a:cubicBezTo>
                                <a:pt x="355180" y="1447583"/>
                                <a:pt x="475195" y="1464728"/>
                                <a:pt x="580922" y="1447583"/>
                              </a:cubicBezTo>
                              <a:cubicBezTo>
                                <a:pt x="665695" y="1433295"/>
                                <a:pt x="737132" y="1422818"/>
                                <a:pt x="809522" y="1479968"/>
                              </a:cubicBezTo>
                              <a:cubicBezTo>
                                <a:pt x="871435" y="1528545"/>
                                <a:pt x="913345" y="1606650"/>
                                <a:pt x="935252" y="1680945"/>
                              </a:cubicBezTo>
                              <a:cubicBezTo>
                                <a:pt x="938110" y="1691423"/>
                                <a:pt x="923822" y="1697138"/>
                                <a:pt x="919060" y="1687613"/>
                              </a:cubicBezTo>
                              <a:cubicBezTo>
                                <a:pt x="864767" y="1598078"/>
                                <a:pt x="819047" y="1472348"/>
                                <a:pt x="696175" y="1462823"/>
                              </a:cubicBezTo>
                              <a:cubicBezTo>
                                <a:pt x="644740" y="1459013"/>
                                <a:pt x="594257" y="1479015"/>
                                <a:pt x="543775" y="1483778"/>
                              </a:cubicBezTo>
                              <a:cubicBezTo>
                                <a:pt x="497102" y="1488540"/>
                                <a:pt x="450430" y="1484730"/>
                                <a:pt x="404710" y="1475205"/>
                              </a:cubicBezTo>
                              <a:lnTo>
                                <a:pt x="400833" y="1474078"/>
                              </a:lnTo>
                              <a:lnTo>
                                <a:pt x="376298" y="1503334"/>
                              </a:lnTo>
                              <a:cubicBezTo>
                                <a:pt x="336605" y="1535034"/>
                                <a:pt x="280170" y="1542357"/>
                                <a:pt x="232307" y="1518068"/>
                              </a:cubicBezTo>
                              <a:cubicBezTo>
                                <a:pt x="220877" y="1511401"/>
                                <a:pt x="231354" y="1494256"/>
                                <a:pt x="242784" y="1499971"/>
                              </a:cubicBezTo>
                              <a:cubicBezTo>
                                <a:pt x="283504" y="1521402"/>
                                <a:pt x="331724" y="1514973"/>
                                <a:pt x="366148" y="1488317"/>
                              </a:cubicBezTo>
                              <a:lnTo>
                                <a:pt x="383143" y="1468935"/>
                              </a:lnTo>
                              <a:lnTo>
                                <a:pt x="346042" y="1458149"/>
                              </a:lnTo>
                              <a:cubicBezTo>
                                <a:pt x="288445" y="1436807"/>
                                <a:pt x="235403" y="1402339"/>
                                <a:pt x="198970" y="1352333"/>
                              </a:cubicBezTo>
                              <a:cubicBezTo>
                                <a:pt x="170871" y="1313280"/>
                                <a:pt x="158488" y="1269465"/>
                                <a:pt x="154440" y="1224103"/>
                              </a:cubicBezTo>
                              <a:lnTo>
                                <a:pt x="153996" y="1183046"/>
                              </a:lnTo>
                              <a:lnTo>
                                <a:pt x="123410" y="1184529"/>
                              </a:lnTo>
                              <a:cubicBezTo>
                                <a:pt x="69430" y="1177430"/>
                                <a:pt x="22281" y="1142068"/>
                                <a:pt x="850" y="1088490"/>
                              </a:cubicBezTo>
                              <a:cubicBezTo>
                                <a:pt x="-4865" y="1073250"/>
                                <a:pt x="19900" y="1066583"/>
                                <a:pt x="25615" y="1081823"/>
                              </a:cubicBezTo>
                              <a:cubicBezTo>
                                <a:pt x="43474" y="1126114"/>
                                <a:pt x="83836" y="1157011"/>
                                <a:pt x="129020" y="1165271"/>
                              </a:cubicBezTo>
                              <a:lnTo>
                                <a:pt x="153806" y="1165471"/>
                              </a:lnTo>
                              <a:lnTo>
                                <a:pt x="153696" y="1155299"/>
                              </a:lnTo>
                              <a:cubicBezTo>
                                <a:pt x="154916" y="1132246"/>
                                <a:pt x="157298" y="1109207"/>
                                <a:pt x="159917" y="1086585"/>
                              </a:cubicBezTo>
                              <a:cubicBezTo>
                                <a:pt x="160869" y="1075631"/>
                                <a:pt x="169918" y="1070155"/>
                                <a:pt x="178491" y="1070155"/>
                              </a:cubicBezTo>
                              <a:close/>
                              <a:moveTo>
                                <a:pt x="1515325" y="979905"/>
                              </a:moveTo>
                              <a:cubicBezTo>
                                <a:pt x="1529612" y="977048"/>
                                <a:pt x="1535327" y="998955"/>
                                <a:pt x="1521040" y="1001813"/>
                              </a:cubicBezTo>
                              <a:cubicBezTo>
                                <a:pt x="1455317" y="1017053"/>
                                <a:pt x="1396262" y="1052295"/>
                                <a:pt x="1355305" y="1107540"/>
                              </a:cubicBezTo>
                              <a:cubicBezTo>
                                <a:pt x="1325777" y="1148498"/>
                                <a:pt x="1305775" y="1197075"/>
                                <a:pt x="1274342" y="1237080"/>
                              </a:cubicBezTo>
                              <a:cubicBezTo>
                                <a:pt x="1230527" y="1292325"/>
                                <a:pt x="1156232" y="1333283"/>
                                <a:pt x="1088605" y="1295183"/>
                              </a:cubicBezTo>
                              <a:cubicBezTo>
                                <a:pt x="1078127" y="1289468"/>
                                <a:pt x="1086700" y="1275180"/>
                                <a:pt x="1097177" y="1279943"/>
                              </a:cubicBezTo>
                              <a:cubicBezTo>
                                <a:pt x="1212430" y="1341855"/>
                                <a:pt x="1278152" y="1179930"/>
                                <a:pt x="1325777" y="1107540"/>
                              </a:cubicBezTo>
                              <a:cubicBezTo>
                                <a:pt x="1370545" y="1040865"/>
                                <a:pt x="1436267" y="996098"/>
                                <a:pt x="1515325" y="979905"/>
                              </a:cubicBezTo>
                              <a:close/>
                              <a:moveTo>
                                <a:pt x="1080926" y="950527"/>
                              </a:moveTo>
                              <a:cubicBezTo>
                                <a:pt x="1089677" y="949008"/>
                                <a:pt x="1100035" y="958474"/>
                                <a:pt x="1094320" y="968475"/>
                              </a:cubicBezTo>
                              <a:cubicBezTo>
                                <a:pt x="1046695" y="1055153"/>
                                <a:pt x="984782" y="1129448"/>
                                <a:pt x="907630" y="1189455"/>
                              </a:cubicBezTo>
                              <a:cubicBezTo>
                                <a:pt x="898105" y="1197075"/>
                                <a:pt x="884770" y="1183740"/>
                                <a:pt x="894295" y="1176120"/>
                              </a:cubicBezTo>
                              <a:cubicBezTo>
                                <a:pt x="967637" y="1114208"/>
                                <a:pt x="1028597" y="1040865"/>
                                <a:pt x="1073365" y="956093"/>
                              </a:cubicBezTo>
                              <a:cubicBezTo>
                                <a:pt x="1075270" y="952759"/>
                                <a:pt x="1078009" y="951033"/>
                                <a:pt x="1080926" y="950527"/>
                              </a:cubicBezTo>
                              <a:close/>
                              <a:moveTo>
                                <a:pt x="665115" y="852419"/>
                              </a:moveTo>
                              <a:cubicBezTo>
                                <a:pt x="669326" y="853223"/>
                                <a:pt x="673315" y="855842"/>
                                <a:pt x="676172" y="860843"/>
                              </a:cubicBezTo>
                              <a:cubicBezTo>
                                <a:pt x="731418" y="957998"/>
                                <a:pt x="789520" y="1052295"/>
                                <a:pt x="855243" y="1141830"/>
                              </a:cubicBezTo>
                              <a:cubicBezTo>
                                <a:pt x="915250" y="1224698"/>
                                <a:pt x="994308" y="1315185"/>
                                <a:pt x="1104798" y="1318043"/>
                              </a:cubicBezTo>
                              <a:cubicBezTo>
                                <a:pt x="1192427" y="1319948"/>
                                <a:pt x="1269580" y="1293278"/>
                                <a:pt x="1338160" y="1363763"/>
                              </a:cubicBezTo>
                              <a:cubicBezTo>
                                <a:pt x="1385785" y="1412340"/>
                                <a:pt x="1404835" y="1479968"/>
                                <a:pt x="1386738" y="1544738"/>
                              </a:cubicBezTo>
                              <a:cubicBezTo>
                                <a:pt x="1382927" y="1556168"/>
                                <a:pt x="1367688" y="1551405"/>
                                <a:pt x="1369593" y="1539975"/>
                              </a:cubicBezTo>
                              <a:cubicBezTo>
                                <a:pt x="1389595" y="1442820"/>
                                <a:pt x="1314348" y="1342808"/>
                                <a:pt x="1214335" y="1340903"/>
                              </a:cubicBezTo>
                              <a:cubicBezTo>
                                <a:pt x="1168615" y="1339950"/>
                                <a:pt x="1123848" y="1354238"/>
                                <a:pt x="1078127" y="1348523"/>
                              </a:cubicBezTo>
                              <a:cubicBezTo>
                                <a:pt x="1040980" y="1343760"/>
                                <a:pt x="1006690" y="1330425"/>
                                <a:pt x="975258" y="1311375"/>
                              </a:cubicBezTo>
                              <a:cubicBezTo>
                                <a:pt x="903820" y="1267560"/>
                                <a:pt x="851433" y="1199933"/>
                                <a:pt x="802855" y="1133258"/>
                              </a:cubicBezTo>
                              <a:lnTo>
                                <a:pt x="787585" y="1110613"/>
                              </a:lnTo>
                              <a:lnTo>
                                <a:pt x="724408" y="1146266"/>
                              </a:lnTo>
                              <a:cubicBezTo>
                                <a:pt x="646050" y="1184038"/>
                                <a:pt x="557110" y="1202791"/>
                                <a:pt x="488530" y="1134211"/>
                              </a:cubicBezTo>
                              <a:cubicBezTo>
                                <a:pt x="478052" y="1123733"/>
                                <a:pt x="494245" y="1107541"/>
                                <a:pt x="504722" y="1118018"/>
                              </a:cubicBezTo>
                              <a:cubicBezTo>
                                <a:pt x="568302" y="1180883"/>
                                <a:pt x="649562" y="1162310"/>
                                <a:pt x="721580" y="1127797"/>
                              </a:cubicBezTo>
                              <a:lnTo>
                                <a:pt x="778166" y="1096646"/>
                              </a:lnTo>
                              <a:lnTo>
                                <a:pt x="719273" y="1009314"/>
                              </a:lnTo>
                              <a:cubicBezTo>
                                <a:pt x="693079" y="966808"/>
                                <a:pt x="668553" y="923231"/>
                                <a:pt x="645693" y="878940"/>
                              </a:cubicBezTo>
                              <a:cubicBezTo>
                                <a:pt x="637835" y="863938"/>
                                <a:pt x="652480" y="850008"/>
                                <a:pt x="665115" y="852419"/>
                              </a:cubicBezTo>
                              <a:close/>
                              <a:moveTo>
                                <a:pt x="2823286" y="700510"/>
                              </a:moveTo>
                              <a:cubicBezTo>
                                <a:pt x="2832752" y="704216"/>
                                <a:pt x="2837395" y="717968"/>
                                <a:pt x="2825965" y="723683"/>
                              </a:cubicBezTo>
                              <a:cubicBezTo>
                                <a:pt x="2687853" y="789405"/>
                                <a:pt x="2545930" y="857033"/>
                                <a:pt x="2400197" y="902753"/>
                              </a:cubicBezTo>
                              <a:cubicBezTo>
                                <a:pt x="2390672" y="905610"/>
                                <a:pt x="2384957" y="891323"/>
                                <a:pt x="2393530" y="886560"/>
                              </a:cubicBezTo>
                              <a:cubicBezTo>
                                <a:pt x="2531642" y="821790"/>
                                <a:pt x="2674517" y="766545"/>
                                <a:pt x="2812630" y="700823"/>
                              </a:cubicBezTo>
                              <a:cubicBezTo>
                                <a:pt x="2816440" y="699156"/>
                                <a:pt x="2820131" y="699275"/>
                                <a:pt x="2823286" y="700510"/>
                              </a:cubicBezTo>
                              <a:close/>
                              <a:moveTo>
                                <a:pt x="1837031" y="546398"/>
                              </a:moveTo>
                              <a:cubicBezTo>
                                <a:pt x="1846675" y="543898"/>
                                <a:pt x="1860605" y="553185"/>
                                <a:pt x="1856319" y="564615"/>
                              </a:cubicBezTo>
                              <a:cubicBezTo>
                                <a:pt x="1807742" y="686535"/>
                                <a:pt x="1771547" y="821790"/>
                                <a:pt x="1800122" y="953235"/>
                              </a:cubicBezTo>
                              <a:cubicBezTo>
                                <a:pt x="1817981" y="1036102"/>
                                <a:pt x="1860487" y="1114684"/>
                                <a:pt x="1924825" y="1169289"/>
                              </a:cubicBezTo>
                              <a:lnTo>
                                <a:pt x="1987452" y="1209472"/>
                              </a:lnTo>
                              <a:lnTo>
                                <a:pt x="2038485" y="1109565"/>
                              </a:lnTo>
                              <a:cubicBezTo>
                                <a:pt x="2098493" y="969190"/>
                                <a:pt x="2125877" y="808455"/>
                                <a:pt x="2150642" y="657008"/>
                              </a:cubicBezTo>
                              <a:cubicBezTo>
                                <a:pt x="2152547" y="645102"/>
                                <a:pt x="2163977" y="640578"/>
                                <a:pt x="2174574" y="642006"/>
                              </a:cubicBezTo>
                              <a:cubicBezTo>
                                <a:pt x="2185170" y="643435"/>
                                <a:pt x="2194933" y="650817"/>
                                <a:pt x="2193504" y="662723"/>
                              </a:cubicBezTo>
                              <a:cubicBezTo>
                                <a:pt x="2160167" y="938948"/>
                                <a:pt x="2104922" y="1254226"/>
                                <a:pt x="1856319" y="1421866"/>
                              </a:cubicBezTo>
                              <a:cubicBezTo>
                                <a:pt x="1825363" y="1442821"/>
                                <a:pt x="1792680" y="1459966"/>
                                <a:pt x="1758956" y="1474834"/>
                              </a:cubicBezTo>
                              <a:lnTo>
                                <a:pt x="1668327" y="1509213"/>
                              </a:lnTo>
                              <a:lnTo>
                                <a:pt x="1709397" y="1523664"/>
                              </a:lnTo>
                              <a:cubicBezTo>
                                <a:pt x="1737495" y="1533546"/>
                                <a:pt x="1765832" y="1542833"/>
                                <a:pt x="1794407" y="1549501"/>
                              </a:cubicBezTo>
                              <a:cubicBezTo>
                                <a:pt x="1858225" y="1563788"/>
                                <a:pt x="1913470" y="1545691"/>
                                <a:pt x="1975382" y="1528546"/>
                              </a:cubicBezTo>
                              <a:cubicBezTo>
                                <a:pt x="2026817" y="1514258"/>
                                <a:pt x="2074442" y="1510448"/>
                                <a:pt x="2127782" y="1515211"/>
                              </a:cubicBezTo>
                              <a:cubicBezTo>
                                <a:pt x="2185885" y="1519973"/>
                                <a:pt x="2242082" y="1529498"/>
                                <a:pt x="2299232" y="1516163"/>
                              </a:cubicBezTo>
                              <a:cubicBezTo>
                                <a:pt x="2321140" y="1511401"/>
                                <a:pt x="2330665" y="1543786"/>
                                <a:pt x="2308757" y="1550453"/>
                              </a:cubicBezTo>
                              <a:cubicBezTo>
                                <a:pt x="2250655" y="1567598"/>
                                <a:pt x="2194457" y="1559978"/>
                                <a:pt x="2135402" y="1553311"/>
                              </a:cubicBezTo>
                              <a:cubicBezTo>
                                <a:pt x="2101112" y="1549501"/>
                                <a:pt x="2069442" y="1550215"/>
                                <a:pt x="2038128" y="1554025"/>
                              </a:cubicBezTo>
                              <a:lnTo>
                                <a:pt x="2023838" y="1556922"/>
                              </a:lnTo>
                              <a:lnTo>
                                <a:pt x="2027769" y="1559025"/>
                              </a:lnTo>
                              <a:cubicBezTo>
                                <a:pt x="2060154" y="1669516"/>
                                <a:pt x="2119209" y="1758098"/>
                                <a:pt x="2216364" y="1821916"/>
                              </a:cubicBezTo>
                              <a:cubicBezTo>
                                <a:pt x="2229699" y="1831441"/>
                                <a:pt x="2218269" y="1852396"/>
                                <a:pt x="2203982" y="1843823"/>
                              </a:cubicBezTo>
                              <a:cubicBezTo>
                                <a:pt x="2105874" y="1783816"/>
                                <a:pt x="2029674" y="1679041"/>
                                <a:pt x="2011577" y="1563788"/>
                              </a:cubicBezTo>
                              <a:lnTo>
                                <a:pt x="2014464" y="1558823"/>
                              </a:lnTo>
                              <a:lnTo>
                                <a:pt x="1942997" y="1573313"/>
                              </a:lnTo>
                              <a:cubicBezTo>
                                <a:pt x="1886800" y="1587601"/>
                                <a:pt x="1834412" y="1591411"/>
                                <a:pt x="1778215" y="1575218"/>
                              </a:cubicBezTo>
                              <a:cubicBezTo>
                                <a:pt x="1751069" y="1567122"/>
                                <a:pt x="1724160" y="1556644"/>
                                <a:pt x="1697490" y="1545452"/>
                              </a:cubicBezTo>
                              <a:lnTo>
                                <a:pt x="1637930" y="1519875"/>
                              </a:lnTo>
                              <a:lnTo>
                                <a:pt x="1549585" y="1548980"/>
                              </a:lnTo>
                              <a:cubicBezTo>
                                <a:pt x="1514432" y="1560871"/>
                                <a:pt x="1479606" y="1573551"/>
                                <a:pt x="1445792" y="1588553"/>
                              </a:cubicBezTo>
                              <a:cubicBezTo>
                                <a:pt x="1318157" y="1644751"/>
                                <a:pt x="1195284" y="1753336"/>
                                <a:pt x="1190522" y="1901926"/>
                              </a:cubicBezTo>
                              <a:cubicBezTo>
                                <a:pt x="1190522" y="1913356"/>
                                <a:pt x="1176234" y="1912403"/>
                                <a:pt x="1173377" y="1901926"/>
                              </a:cubicBezTo>
                              <a:cubicBezTo>
                                <a:pt x="1157184" y="1778101"/>
                                <a:pt x="1238147" y="1677136"/>
                                <a:pt x="1334349" y="1608556"/>
                              </a:cubicBezTo>
                              <a:cubicBezTo>
                                <a:pt x="1453412" y="1524736"/>
                                <a:pt x="1600097" y="1499018"/>
                                <a:pt x="1730589" y="1439963"/>
                              </a:cubicBezTo>
                              <a:cubicBezTo>
                                <a:pt x="1808218" y="1404958"/>
                                <a:pt x="1870190" y="1357453"/>
                                <a:pt x="1920256" y="1301151"/>
                              </a:cubicBezTo>
                              <a:lnTo>
                                <a:pt x="1976357" y="1224888"/>
                              </a:lnTo>
                              <a:lnTo>
                                <a:pt x="1912874" y="1189455"/>
                              </a:lnTo>
                              <a:cubicBezTo>
                                <a:pt x="1843044" y="1137841"/>
                                <a:pt x="1794645" y="1061582"/>
                                <a:pt x="1772499" y="975143"/>
                              </a:cubicBezTo>
                              <a:cubicBezTo>
                                <a:pt x="1736304" y="833220"/>
                                <a:pt x="1773452" y="684630"/>
                                <a:pt x="1829649" y="553185"/>
                              </a:cubicBezTo>
                              <a:cubicBezTo>
                                <a:pt x="1831078" y="549375"/>
                                <a:pt x="1833816" y="547232"/>
                                <a:pt x="1837031" y="546398"/>
                              </a:cubicBezTo>
                              <a:close/>
                              <a:moveTo>
                                <a:pt x="1355305" y="469366"/>
                              </a:moveTo>
                              <a:cubicBezTo>
                                <a:pt x="1421980" y="483653"/>
                                <a:pt x="1483892" y="508418"/>
                                <a:pt x="1541995" y="544613"/>
                              </a:cubicBezTo>
                              <a:cubicBezTo>
                                <a:pt x="1553425" y="551281"/>
                                <a:pt x="1543900" y="566521"/>
                                <a:pt x="1532470" y="561758"/>
                              </a:cubicBezTo>
                              <a:cubicBezTo>
                                <a:pt x="1474367" y="531278"/>
                                <a:pt x="1413407" y="507466"/>
                                <a:pt x="1349590" y="491273"/>
                              </a:cubicBezTo>
                              <a:cubicBezTo>
                                <a:pt x="1335302" y="487463"/>
                                <a:pt x="1341017" y="466508"/>
                                <a:pt x="1355305" y="469366"/>
                              </a:cubicBezTo>
                              <a:close/>
                              <a:moveTo>
                                <a:pt x="909653" y="465199"/>
                              </a:moveTo>
                              <a:cubicBezTo>
                                <a:pt x="915726" y="465079"/>
                                <a:pt x="921441" y="468889"/>
                                <a:pt x="920964" y="476986"/>
                              </a:cubicBezTo>
                              <a:cubicBezTo>
                                <a:pt x="919059" y="516991"/>
                                <a:pt x="912868" y="555329"/>
                                <a:pt x="902510" y="592476"/>
                              </a:cubicBezTo>
                              <a:lnTo>
                                <a:pt x="867011" y="680980"/>
                              </a:lnTo>
                              <a:lnTo>
                                <a:pt x="882270" y="672129"/>
                              </a:lnTo>
                              <a:cubicBezTo>
                                <a:pt x="915012" y="651293"/>
                                <a:pt x="947159" y="629385"/>
                                <a:pt x="979067" y="607478"/>
                              </a:cubicBezTo>
                              <a:cubicBezTo>
                                <a:pt x="981925" y="605573"/>
                                <a:pt x="984663" y="605275"/>
                                <a:pt x="987000" y="606019"/>
                              </a:cubicBezTo>
                              <a:cubicBezTo>
                                <a:pt x="994010" y="608252"/>
                                <a:pt x="997403" y="619861"/>
                                <a:pt x="989545" y="625576"/>
                              </a:cubicBezTo>
                              <a:cubicBezTo>
                                <a:pt x="928585" y="668438"/>
                                <a:pt x="864767" y="708443"/>
                                <a:pt x="799045" y="743686"/>
                              </a:cubicBezTo>
                              <a:cubicBezTo>
                                <a:pt x="753325" y="768451"/>
                                <a:pt x="706652" y="786548"/>
                                <a:pt x="654265" y="772261"/>
                              </a:cubicBezTo>
                              <a:cubicBezTo>
                                <a:pt x="611402" y="760831"/>
                                <a:pt x="578065" y="743686"/>
                                <a:pt x="533297" y="758926"/>
                              </a:cubicBezTo>
                              <a:cubicBezTo>
                                <a:pt x="497102" y="771308"/>
                                <a:pt x="465670" y="798931"/>
                                <a:pt x="439000" y="825601"/>
                              </a:cubicBezTo>
                              <a:cubicBezTo>
                                <a:pt x="385660" y="878941"/>
                                <a:pt x="338987" y="937043"/>
                                <a:pt x="294220" y="997051"/>
                              </a:cubicBezTo>
                              <a:cubicBezTo>
                                <a:pt x="287552" y="1005623"/>
                                <a:pt x="273265" y="997051"/>
                                <a:pt x="279932" y="988478"/>
                              </a:cubicBezTo>
                              <a:lnTo>
                                <a:pt x="282702" y="985146"/>
                              </a:lnTo>
                              <a:lnTo>
                                <a:pt x="281361" y="983716"/>
                              </a:lnTo>
                              <a:cubicBezTo>
                                <a:pt x="281361" y="979906"/>
                                <a:pt x="283742" y="976096"/>
                                <a:pt x="288505" y="976096"/>
                              </a:cubicBezTo>
                              <a:lnTo>
                                <a:pt x="289458" y="977020"/>
                              </a:lnTo>
                              <a:lnTo>
                                <a:pt x="420902" y="818933"/>
                              </a:lnTo>
                              <a:cubicBezTo>
                                <a:pt x="458050" y="780833"/>
                                <a:pt x="502817" y="740828"/>
                                <a:pt x="558062" y="734161"/>
                              </a:cubicBezTo>
                              <a:cubicBezTo>
                                <a:pt x="586637" y="730351"/>
                                <a:pt x="610450" y="737971"/>
                                <a:pt x="637120" y="746543"/>
                              </a:cubicBezTo>
                              <a:cubicBezTo>
                                <a:pt x="690460" y="763688"/>
                                <a:pt x="731417" y="757021"/>
                                <a:pt x="781900" y="730351"/>
                              </a:cubicBezTo>
                              <a:lnTo>
                                <a:pt x="845209" y="693627"/>
                              </a:lnTo>
                              <a:lnTo>
                                <a:pt x="844764" y="692251"/>
                              </a:lnTo>
                              <a:cubicBezTo>
                                <a:pt x="874292" y="624623"/>
                                <a:pt x="891437" y="550328"/>
                                <a:pt x="896199" y="476986"/>
                              </a:cubicBezTo>
                              <a:cubicBezTo>
                                <a:pt x="897152" y="469366"/>
                                <a:pt x="903581" y="465318"/>
                                <a:pt x="909653" y="465199"/>
                              </a:cubicBezTo>
                              <a:close/>
                              <a:moveTo>
                                <a:pt x="2370670" y="451268"/>
                              </a:moveTo>
                              <a:cubicBezTo>
                                <a:pt x="2376861" y="451268"/>
                                <a:pt x="2383052" y="455078"/>
                                <a:pt x="2383052" y="462698"/>
                              </a:cubicBezTo>
                              <a:cubicBezTo>
                                <a:pt x="2383052" y="535564"/>
                                <a:pt x="2399661" y="603608"/>
                                <a:pt x="2430871" y="667232"/>
                              </a:cubicBezTo>
                              <a:lnTo>
                                <a:pt x="2458929" y="715682"/>
                              </a:lnTo>
                              <a:lnTo>
                                <a:pt x="2484746" y="686655"/>
                              </a:lnTo>
                              <a:cubicBezTo>
                                <a:pt x="2512532" y="650996"/>
                                <a:pt x="2538071" y="613431"/>
                                <a:pt x="2561169" y="574141"/>
                              </a:cubicBezTo>
                              <a:cubicBezTo>
                                <a:pt x="2563074" y="570807"/>
                                <a:pt x="2565754" y="569021"/>
                                <a:pt x="2568581" y="568426"/>
                              </a:cubicBezTo>
                              <a:cubicBezTo>
                                <a:pt x="2577065" y="566640"/>
                                <a:pt x="2586887" y="575570"/>
                                <a:pt x="2581172" y="585571"/>
                              </a:cubicBezTo>
                              <a:cubicBezTo>
                                <a:pt x="2485922" y="745591"/>
                                <a:pt x="2350667" y="876083"/>
                                <a:pt x="2187789" y="965618"/>
                              </a:cubicBezTo>
                              <a:cubicBezTo>
                                <a:pt x="2177312" y="971333"/>
                                <a:pt x="2168739" y="956093"/>
                                <a:pt x="2179217" y="951331"/>
                              </a:cubicBezTo>
                              <a:cubicBezTo>
                                <a:pt x="2258275" y="906087"/>
                                <a:pt x="2330665" y="851080"/>
                                <a:pt x="2394839" y="787739"/>
                              </a:cubicBezTo>
                              <a:lnTo>
                                <a:pt x="2445791" y="730452"/>
                              </a:lnTo>
                              <a:lnTo>
                                <a:pt x="2411329" y="677814"/>
                              </a:lnTo>
                              <a:cubicBezTo>
                                <a:pt x="2375968" y="612002"/>
                                <a:pt x="2358287" y="538422"/>
                                <a:pt x="2358287" y="462698"/>
                              </a:cubicBezTo>
                              <a:cubicBezTo>
                                <a:pt x="2358287" y="455078"/>
                                <a:pt x="2364478" y="451268"/>
                                <a:pt x="2370670" y="451268"/>
                              </a:cubicBezTo>
                              <a:close/>
                              <a:moveTo>
                                <a:pt x="766913" y="304315"/>
                              </a:moveTo>
                              <a:cubicBezTo>
                                <a:pt x="773923" y="304762"/>
                                <a:pt x="779995" y="314584"/>
                                <a:pt x="774280" y="321728"/>
                              </a:cubicBezTo>
                              <a:cubicBezTo>
                                <a:pt x="740704" y="363876"/>
                                <a:pt x="728024" y="416740"/>
                                <a:pt x="737445" y="467862"/>
                              </a:cubicBezTo>
                              <a:lnTo>
                                <a:pt x="753236" y="514846"/>
                              </a:lnTo>
                              <a:lnTo>
                                <a:pt x="759993" y="510323"/>
                              </a:lnTo>
                              <a:cubicBezTo>
                                <a:pt x="763327" y="507942"/>
                                <a:pt x="766601" y="507525"/>
                                <a:pt x="769428" y="508373"/>
                              </a:cubicBezTo>
                              <a:cubicBezTo>
                                <a:pt x="777911" y="510918"/>
                                <a:pt x="782376" y="524848"/>
                                <a:pt x="772375" y="531278"/>
                              </a:cubicBezTo>
                              <a:cubicBezTo>
                                <a:pt x="635215" y="622718"/>
                                <a:pt x="498055" y="713205"/>
                                <a:pt x="362800" y="806550"/>
                              </a:cubicBezTo>
                              <a:cubicBezTo>
                                <a:pt x="286600" y="858938"/>
                                <a:pt x="267550" y="923708"/>
                                <a:pt x="277075" y="1013243"/>
                              </a:cubicBezTo>
                              <a:cubicBezTo>
                                <a:pt x="283742" y="1079918"/>
                                <a:pt x="298982" y="1144688"/>
                                <a:pt x="285647" y="1212315"/>
                              </a:cubicBezTo>
                              <a:cubicBezTo>
                                <a:pt x="282790" y="1222793"/>
                                <a:pt x="267550" y="1218983"/>
                                <a:pt x="268502" y="1208505"/>
                              </a:cubicBezTo>
                              <a:cubicBezTo>
                                <a:pt x="291362" y="1073250"/>
                                <a:pt x="189445" y="914183"/>
                                <a:pt x="318032" y="808455"/>
                              </a:cubicBezTo>
                              <a:cubicBezTo>
                                <a:pt x="382802" y="756068"/>
                                <a:pt x="458050" y="713205"/>
                                <a:pt x="526630" y="666533"/>
                              </a:cubicBezTo>
                              <a:lnTo>
                                <a:pt x="623120" y="601944"/>
                              </a:lnTo>
                              <a:lnTo>
                                <a:pt x="622540" y="601355"/>
                              </a:lnTo>
                              <a:lnTo>
                                <a:pt x="620005" y="603533"/>
                              </a:lnTo>
                              <a:cubicBezTo>
                                <a:pt x="617832" y="604263"/>
                                <a:pt x="615213" y="604144"/>
                                <a:pt x="612355" y="602715"/>
                              </a:cubicBezTo>
                              <a:cubicBezTo>
                                <a:pt x="554252" y="570330"/>
                                <a:pt x="519010" y="512228"/>
                                <a:pt x="512342" y="446505"/>
                              </a:cubicBezTo>
                              <a:cubicBezTo>
                                <a:pt x="511389" y="438409"/>
                                <a:pt x="517104" y="434361"/>
                                <a:pt x="523296" y="434361"/>
                              </a:cubicBezTo>
                              <a:cubicBezTo>
                                <a:pt x="529487" y="434361"/>
                                <a:pt x="536154" y="438409"/>
                                <a:pt x="537107" y="446505"/>
                              </a:cubicBezTo>
                              <a:cubicBezTo>
                                <a:pt x="543775" y="502703"/>
                                <a:pt x="576160" y="553185"/>
                                <a:pt x="621880" y="586523"/>
                              </a:cubicBezTo>
                              <a:lnTo>
                                <a:pt x="624781" y="598461"/>
                              </a:lnTo>
                              <a:lnTo>
                                <a:pt x="629500" y="593191"/>
                              </a:lnTo>
                              <a:lnTo>
                                <a:pt x="632082" y="595945"/>
                              </a:lnTo>
                              <a:lnTo>
                                <a:pt x="738424" y="524761"/>
                              </a:lnTo>
                              <a:lnTo>
                                <a:pt x="719541" y="470720"/>
                              </a:lnTo>
                              <a:cubicBezTo>
                                <a:pt x="708379" y="413883"/>
                                <a:pt x="722131" y="355304"/>
                                <a:pt x="759992" y="307441"/>
                              </a:cubicBezTo>
                              <a:cubicBezTo>
                                <a:pt x="762135" y="305060"/>
                                <a:pt x="764576" y="304167"/>
                                <a:pt x="766913" y="304315"/>
                              </a:cubicBezTo>
                              <a:close/>
                              <a:moveTo>
                                <a:pt x="1178854" y="125275"/>
                              </a:moveTo>
                              <a:cubicBezTo>
                                <a:pt x="1184331" y="125275"/>
                                <a:pt x="1190046" y="128846"/>
                                <a:pt x="1190522" y="135990"/>
                              </a:cubicBezTo>
                              <a:cubicBezTo>
                                <a:pt x="1204810" y="314108"/>
                                <a:pt x="1092415" y="485558"/>
                                <a:pt x="922870" y="541755"/>
                              </a:cubicBezTo>
                              <a:cubicBezTo>
                                <a:pt x="912392" y="544613"/>
                                <a:pt x="908582" y="529373"/>
                                <a:pt x="918107" y="525563"/>
                              </a:cubicBezTo>
                              <a:cubicBezTo>
                                <a:pt x="1078127" y="468413"/>
                                <a:pt x="1183855" y="304583"/>
                                <a:pt x="1168615" y="135990"/>
                              </a:cubicBezTo>
                              <a:cubicBezTo>
                                <a:pt x="1168139" y="128846"/>
                                <a:pt x="1173377" y="125275"/>
                                <a:pt x="1178854" y="125275"/>
                              </a:cubicBezTo>
                              <a:close/>
                              <a:moveTo>
                                <a:pt x="1308394" y="82531"/>
                              </a:moveTo>
                              <a:cubicBezTo>
                                <a:pt x="1314823" y="82650"/>
                                <a:pt x="1321491" y="86936"/>
                                <a:pt x="1321967" y="95033"/>
                              </a:cubicBezTo>
                              <a:cubicBezTo>
                                <a:pt x="1330302" y="212547"/>
                                <a:pt x="1408645" y="316936"/>
                                <a:pt x="1516158" y="360339"/>
                              </a:cubicBezTo>
                              <a:lnTo>
                                <a:pt x="1555394" y="372443"/>
                              </a:lnTo>
                              <a:lnTo>
                                <a:pt x="1524254" y="330687"/>
                              </a:lnTo>
                              <a:cubicBezTo>
                                <a:pt x="1512526" y="316787"/>
                                <a:pt x="1500322" y="303630"/>
                                <a:pt x="1488654" y="291248"/>
                              </a:cubicBezTo>
                              <a:cubicBezTo>
                                <a:pt x="1482225" y="284819"/>
                                <a:pt x="1488119" y="275175"/>
                                <a:pt x="1495084" y="274773"/>
                              </a:cubicBezTo>
                              <a:cubicBezTo>
                                <a:pt x="1497405" y="274639"/>
                                <a:pt x="1499846" y="275532"/>
                                <a:pt x="1501989" y="277913"/>
                              </a:cubicBezTo>
                              <a:cubicBezTo>
                                <a:pt x="1575332" y="357923"/>
                                <a:pt x="1648674" y="459840"/>
                                <a:pt x="1576284" y="564616"/>
                              </a:cubicBezTo>
                              <a:cubicBezTo>
                                <a:pt x="1538184" y="620813"/>
                                <a:pt x="1485797" y="669391"/>
                                <a:pt x="1440077" y="719873"/>
                              </a:cubicBezTo>
                              <a:cubicBezTo>
                                <a:pt x="1386737" y="778928"/>
                                <a:pt x="1294344" y="853223"/>
                                <a:pt x="1314347" y="941806"/>
                              </a:cubicBezTo>
                              <a:cubicBezTo>
                                <a:pt x="1316252" y="951331"/>
                                <a:pt x="1301964" y="956093"/>
                                <a:pt x="1301012" y="945616"/>
                              </a:cubicBezTo>
                              <a:cubicBezTo>
                                <a:pt x="1274342" y="836078"/>
                                <a:pt x="1400072" y="738923"/>
                                <a:pt x="1463889" y="667485"/>
                              </a:cubicBezTo>
                              <a:cubicBezTo>
                                <a:pt x="1510562" y="614146"/>
                                <a:pt x="1588667" y="551281"/>
                                <a:pt x="1589619" y="475081"/>
                              </a:cubicBezTo>
                              <a:cubicBezTo>
                                <a:pt x="1589857" y="456983"/>
                                <a:pt x="1586583" y="439540"/>
                                <a:pt x="1580809" y="422782"/>
                              </a:cubicBezTo>
                              <a:lnTo>
                                <a:pt x="1564165" y="389099"/>
                              </a:lnTo>
                              <a:lnTo>
                                <a:pt x="1559139" y="392213"/>
                              </a:lnTo>
                              <a:cubicBezTo>
                                <a:pt x="1413407" y="367448"/>
                                <a:pt x="1303869" y="242670"/>
                                <a:pt x="1296250" y="95033"/>
                              </a:cubicBezTo>
                              <a:cubicBezTo>
                                <a:pt x="1295774" y="86460"/>
                                <a:pt x="1301965" y="82412"/>
                                <a:pt x="1308394" y="82531"/>
                              </a:cubicBezTo>
                              <a:close/>
                              <a:moveTo>
                                <a:pt x="916708" y="39878"/>
                              </a:moveTo>
                              <a:cubicBezTo>
                                <a:pt x="919655" y="38776"/>
                                <a:pt x="923107" y="38836"/>
                                <a:pt x="926679" y="40741"/>
                              </a:cubicBezTo>
                              <a:cubicBezTo>
                                <a:pt x="1030502" y="95986"/>
                                <a:pt x="1105749" y="188378"/>
                                <a:pt x="1140992" y="300773"/>
                              </a:cubicBezTo>
                              <a:cubicBezTo>
                                <a:pt x="1143849" y="310298"/>
                                <a:pt x="1128609" y="314108"/>
                                <a:pt x="1125752" y="305536"/>
                              </a:cubicBezTo>
                              <a:cubicBezTo>
                                <a:pt x="1085747" y="200761"/>
                                <a:pt x="1012404" y="115988"/>
                                <a:pt x="914297" y="62648"/>
                              </a:cubicBezTo>
                              <a:cubicBezTo>
                                <a:pt x="903581" y="56933"/>
                                <a:pt x="907868" y="43181"/>
                                <a:pt x="916708" y="39878"/>
                              </a:cubicBezTo>
                              <a:close/>
                              <a:moveTo>
                                <a:pt x="1662367" y="140"/>
                              </a:moveTo>
                              <a:cubicBezTo>
                                <a:pt x="1668677" y="-694"/>
                                <a:pt x="1675345" y="2164"/>
                                <a:pt x="1676297" y="9308"/>
                              </a:cubicBezTo>
                              <a:cubicBezTo>
                                <a:pt x="1690585" y="107892"/>
                                <a:pt x="1737019" y="197367"/>
                                <a:pt x="1809171" y="262866"/>
                              </a:cubicBezTo>
                              <a:lnTo>
                                <a:pt x="1884085" y="315880"/>
                              </a:lnTo>
                              <a:lnTo>
                                <a:pt x="1885252" y="306964"/>
                              </a:lnTo>
                              <a:cubicBezTo>
                                <a:pt x="1898467" y="261006"/>
                                <a:pt x="1925852" y="219811"/>
                                <a:pt x="1968714" y="191236"/>
                              </a:cubicBezTo>
                              <a:cubicBezTo>
                                <a:pt x="1972524" y="188855"/>
                                <a:pt x="1976215" y="188557"/>
                                <a:pt x="1979386" y="189599"/>
                              </a:cubicBezTo>
                              <a:cubicBezTo>
                                <a:pt x="1988896" y="192724"/>
                                <a:pt x="1993717" y="207904"/>
                                <a:pt x="1983002" y="215048"/>
                              </a:cubicBezTo>
                              <a:cubicBezTo>
                                <a:pt x="1887752" y="278866"/>
                                <a:pt x="1890610" y="407453"/>
                                <a:pt x="1936330" y="500798"/>
                              </a:cubicBezTo>
                              <a:cubicBezTo>
                                <a:pt x="1983002" y="596048"/>
                                <a:pt x="2063012" y="665581"/>
                                <a:pt x="2130639" y="744638"/>
                              </a:cubicBezTo>
                              <a:cubicBezTo>
                                <a:pt x="2137307" y="753211"/>
                                <a:pt x="2126830" y="763688"/>
                                <a:pt x="2117305" y="757021"/>
                              </a:cubicBezTo>
                              <a:cubicBezTo>
                                <a:pt x="2023007" y="677011"/>
                                <a:pt x="1922994" y="572236"/>
                                <a:pt x="1886800" y="451268"/>
                              </a:cubicBezTo>
                              <a:cubicBezTo>
                                <a:pt x="1879894" y="427455"/>
                                <a:pt x="1876203" y="402869"/>
                                <a:pt x="1875891" y="378491"/>
                              </a:cubicBezTo>
                              <a:lnTo>
                                <a:pt x="1881184" y="338043"/>
                              </a:lnTo>
                              <a:lnTo>
                                <a:pt x="1879180" y="337920"/>
                              </a:lnTo>
                              <a:cubicBezTo>
                                <a:pt x="1752497" y="274103"/>
                                <a:pt x="1666772" y="154088"/>
                                <a:pt x="1650580" y="13118"/>
                              </a:cubicBezTo>
                              <a:cubicBezTo>
                                <a:pt x="1650104" y="5498"/>
                                <a:pt x="1656057" y="973"/>
                                <a:pt x="1662367" y="1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pic:pic xmlns:pic="http://schemas.openxmlformats.org/drawingml/2006/picture">
                      <pic:nvPicPr>
                        <pic:cNvPr id="1033" name="Graphic 335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97317" y="55395"/>
                          <a:ext cx="1515228" cy="12806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4" name="Graphic 336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58057" y="0"/>
                          <a:ext cx="1544555" cy="13099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5" name="Graphic 438">
                        <a:extLst/>
                      </wps:cNvPr>
                      <wps:cNvSpPr/>
                      <wps:spPr>
                        <a:xfrm>
                          <a:off x="5194939" y="1727541"/>
                          <a:ext cx="84575" cy="91080"/>
                        </a:xfrm>
                        <a:custGeom>
                          <a:avLst/>
                          <a:gdLst>
                            <a:gd name="connsiteX0" fmla="*/ 148456 w 164811"/>
                            <a:gd name="connsiteY0" fmla="*/ 109966 h 177488"/>
                            <a:gd name="connsiteX1" fmla="*/ 156062 w 164811"/>
                            <a:gd name="connsiteY1" fmla="*/ 82075 h 177488"/>
                            <a:gd name="connsiteX2" fmla="*/ 135778 w 164811"/>
                            <a:gd name="connsiteY2" fmla="*/ 33899 h 177488"/>
                            <a:gd name="connsiteX3" fmla="*/ 87602 w 164811"/>
                            <a:gd name="connsiteY3" fmla="*/ 12347 h 177488"/>
                            <a:gd name="connsiteX4" fmla="*/ 52104 w 164811"/>
                            <a:gd name="connsiteY4" fmla="*/ 19954 h 177488"/>
                            <a:gd name="connsiteX5" fmla="*/ 36891 w 164811"/>
                            <a:gd name="connsiteY5" fmla="*/ 31364 h 177488"/>
                            <a:gd name="connsiteX6" fmla="*/ 26749 w 164811"/>
                            <a:gd name="connsiteY6" fmla="*/ 42774 h 177488"/>
                            <a:gd name="connsiteX7" fmla="*/ 24213 w 164811"/>
                            <a:gd name="connsiteY7" fmla="*/ 135321 h 177488"/>
                            <a:gd name="connsiteX8" fmla="*/ 125636 w 164811"/>
                            <a:gd name="connsiteY8" fmla="*/ 160677 h 177488"/>
                            <a:gd name="connsiteX9" fmla="*/ 148456 w 164811"/>
                            <a:gd name="connsiteY9" fmla="*/ 120108 h 177488"/>
                            <a:gd name="connsiteX10" fmla="*/ 148456 w 164811"/>
                            <a:gd name="connsiteY10" fmla="*/ 109966 h 177488"/>
                            <a:gd name="connsiteX11" fmla="*/ 91406 w 164811"/>
                            <a:gd name="connsiteY11" fmla="*/ 103627 h 177488"/>
                            <a:gd name="connsiteX12" fmla="*/ 102816 w 164811"/>
                            <a:gd name="connsiteY12" fmla="*/ 96020 h 177488"/>
                            <a:gd name="connsiteX13" fmla="*/ 91406 w 164811"/>
                            <a:gd name="connsiteY13" fmla="*/ 103627 h 177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811" h="177488">
                              <a:moveTo>
                                <a:pt x="148456" y="109966"/>
                              </a:moveTo>
                              <a:cubicBezTo>
                                <a:pt x="153527" y="101091"/>
                                <a:pt x="156062" y="92217"/>
                                <a:pt x="156062" y="82075"/>
                              </a:cubicBezTo>
                              <a:cubicBezTo>
                                <a:pt x="156062" y="63058"/>
                                <a:pt x="148456" y="46577"/>
                                <a:pt x="135778" y="33899"/>
                              </a:cubicBezTo>
                              <a:cubicBezTo>
                                <a:pt x="123100" y="21222"/>
                                <a:pt x="105351" y="14883"/>
                                <a:pt x="87602" y="12347"/>
                              </a:cubicBezTo>
                              <a:cubicBezTo>
                                <a:pt x="74924" y="11079"/>
                                <a:pt x="63514" y="14883"/>
                                <a:pt x="52104" y="19954"/>
                              </a:cubicBezTo>
                              <a:cubicBezTo>
                                <a:pt x="45765" y="22489"/>
                                <a:pt x="40694" y="26293"/>
                                <a:pt x="36891" y="31364"/>
                              </a:cubicBezTo>
                              <a:cubicBezTo>
                                <a:pt x="33088" y="33899"/>
                                <a:pt x="29284" y="37703"/>
                                <a:pt x="26749" y="42774"/>
                              </a:cubicBezTo>
                              <a:cubicBezTo>
                                <a:pt x="9000" y="69397"/>
                                <a:pt x="6464" y="106163"/>
                                <a:pt x="24213" y="135321"/>
                              </a:cubicBezTo>
                              <a:cubicBezTo>
                                <a:pt x="45765" y="168284"/>
                                <a:pt x="90138" y="182229"/>
                                <a:pt x="125636" y="160677"/>
                              </a:cubicBezTo>
                              <a:cubicBezTo>
                                <a:pt x="138314" y="153070"/>
                                <a:pt x="150991" y="136589"/>
                                <a:pt x="148456" y="120108"/>
                              </a:cubicBezTo>
                              <a:cubicBezTo>
                                <a:pt x="148456" y="116305"/>
                                <a:pt x="148456" y="113769"/>
                                <a:pt x="148456" y="109966"/>
                              </a:cubicBezTo>
                              <a:close/>
                              <a:moveTo>
                                <a:pt x="91406" y="103627"/>
                              </a:moveTo>
                              <a:cubicBezTo>
                                <a:pt x="95209" y="101091"/>
                                <a:pt x="99012" y="99824"/>
                                <a:pt x="102816" y="96020"/>
                              </a:cubicBezTo>
                              <a:cubicBezTo>
                                <a:pt x="99012" y="99824"/>
                                <a:pt x="95209" y="102359"/>
                                <a:pt x="91406" y="1036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123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58EF5" id="Group 1031" o:spid="_x0000_s1026" style="position:absolute;margin-left:152.65pt;margin-top:69.5pt;width:142pt;height:164.4pt;z-index:251659264;mso-width-relative:margin;mso-height-relative:margin" coordorigin="40973" coordsize="16052,1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">
              <v:shape id="Freeform: Shape 1032" o:spid="_x0000_s1027" style="position:absolute;left:42045;top:1534;width:14536;height:17047;visibility:visible;mso-wrap-style:square;v-text-anchor:middle" coordsize="2832694,332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" path="m2196362,3227449v16907,-834,33814,-596,50482,1309c2273514,3232568,2355429,3272573,2370669,3238283v4763,-9525,19050,-952,14288,8573c2372574,3275431,2345904,3277336,2319234,3268763v-52387,-16192,-95250,-25717,-150495,-20955c2077299,3256381,1983002,3285908,1893467,3249713v-9525,-4762,-4763,-20002,4762,-16192c1979192,3266858,2063012,3243046,2145879,3232568v16669,-2381,33576,-4286,50483,-5119xm1332950,3218117v42059,6653,83315,31120,126177,23976l1462641,3244467r2201,-2612c1468414,3239712,1473415,3239712,1476272,3243998v20003,27623,60008,3810,83820,-2857c1569617,3238284,1578904,3236855,1587953,3237331v9049,476,17860,2858,26432,7620c1623910,3249714,1615337,3264953,1605812,3259239v-39171,-21670,-90740,31046,-128544,8191l1470062,3260424r-5220,3577c1438172,3269716,1413407,3265906,1387689,3258286v-39052,-11430,-141922,-53340,-133350,31432c1255292,3300196,1238147,3300196,1238147,3289718v-4763,-34290,19050,-61912,52387,-70485c1304822,3215662,1318931,3215900,1332950,3218117xm1163361,3183544v20553,-804,42163,5923,64308,23306c1238147,3215423,1224812,3232568,1214334,3224948v-76200,-57150,-144780,35242,-180022,93345c1029549,3326865,1016214,3319245,1020977,3309720v28575,-53577,80725,-123765,142384,-126176xm134199,3164941v17145,-953,30480,2857,44768,11430c182777,3178276,184682,3184943,188492,3186848v9525,4763,20955,3810,32385,3810c370419,3194468,519009,3197326,667599,3212566v11430,1905,12383,20002,,19050c506627,3218281,345654,3211613,183729,3211613v-4762,,-7620,-3810,-9525,-7620c148487,3139223,61809,3237331,31329,3253523v-10477,5715,-19050,-9525,-8572,-16192c61809,3217328,86574,3168751,134199,3164941xm1126586,2310191v3691,595,7263,3214,7739,7024c1140040,2439135,1134325,2561055,1141945,2682975v3810,60008,10477,119063,16192,178118c1161947,2894430,1162900,2927768,1140040,2955390v-20003,24765,-50483,35243,-78105,49530c1040980,3015398,1021930,3025875,1011452,3048735v-9525,20955,-8572,45720,-18097,66675c979068,3145890,952874,3165416,922632,3178037r-36184,10880l944658,3195108v36493,8409,72271,20791,105847,35555c1062887,3235425,1053362,3257333,1040980,3252570v-127635,-52387,-284798,-80962,-391478,28575c641882,3288765,630452,3276383,637120,3269715v41077,-44648,90592,-69606,143522,-80249l813594,3185753r1703,-10097c816964,3172680,819762,3170418,823810,3169703v37147,-6668,80962,-13335,112395,-37148c975257,3103028,963827,3059213,986687,3022065v30480,-49530,104775,-46672,134303,-94297c1145755,2887763,1120990,2802990,1117180,2758223v-4763,-49530,-7620,-99060,-8573,-149543c1105750,2511525,1103845,2411513,1118132,2315310v953,-4286,4763,-5714,8454,-5119xm1984907,1995270v14288,-1905,14288,20003,,21908c1731542,2050515,1593430,2287688,1492465,2496285r-9438,3147l1479129,2668688v-1905,99060,-9525,199073,6668,297180c1499132,3046831,1531517,3127793,1593429,3183038v73343,65723,170498,73343,260985,44768c1873464,3221138,1886799,3251618,1867749,3260191v-170497,74295,-338137,-41910,-392430,-203835c1440077,2952533,1445792,2840138,1450554,2732506v4763,-118110,11430,-235268,16193,-353378c1467699,2367698,1484844,2367698,1485797,2379128r-2264,98316l1563783,2323570v95369,-161136,223957,-302582,421124,-328300xm819136,1905646v11460,-2173,23485,-1339,36106,3899c868577,1915260,862862,1938120,849527,1932405v-48578,-18097,-122873,79058,-154305,108585c656169,2077185,616164,2114333,577112,2150528v-14288,13335,-35243,-7620,-20955,-20955c613307,2075280,671409,2020988,730464,1968600v25004,-22860,54293,-56435,88672,-62954xm1218502,1881685v4406,-1190,9168,715,10120,6906c1253388,2036228,1434363,2070518,1521040,2172436v10478,12382,-7620,30480,-18097,18097c1414360,2084806,1232432,2048611,1210525,1893353v-476,-6191,3572,-10477,7977,-11668xm2563074,1807628v41910,-4763,33338,47625,26670,72390c2570694,1953360,2550692,2034323,2520212,2104808v-14288,32385,-46673,63817,-84773,49530c2411627,2145765,2404007,2121000,2384004,2107665v-12858,-8572,-28575,-13573,-44648,-17859l2295868,2077192r14794,14995c2325188,2112428,2336856,2134812,2345904,2158148v4763,12382,-14287,17144,-19050,5715c2318282,2141956,2307090,2122191,2293874,2103736r-43877,-50823l2220412,2036705v-23098,-14764,-45958,-30004,-70723,-42387c2106827,1972410,2067774,1965743,2020149,1974315v-29527,4763,-59055,14288,-89535,16193c1812504,1998128,1712492,1907640,1638197,1826678v-7620,-8573,3810,-19050,11430,-9525c1727732,1888590,1814409,1977173,1929662,1965743v51435,-4763,99060,-28575,151447,-23813c2118257,1944788,2152547,1960980,2183979,1979078v40958,23812,79058,53340,123825,70485c2343047,2062898,2384957,2064803,2414484,2090520v3810,3810,6668,9525,11430,12383c2430677,2114333,2440202,2118143,2454489,2113380v17145,8573,27623,3810,30480,-14287c2503067,2077185,2508782,2032418,2517354,2005748v8573,-26670,16193,-53340,24765,-80010c2544024,1918118,2565932,1840965,2563074,1840965v-20955,1905,-20955,-31432,,-33337xm1974429,1751431v17145,-953,17145,24765,,26670c1859177,1789531,1740114,1787626,1626767,1811438v-120015,25718,-203835,96203,-287655,180975c1331492,2000033,1320062,1988603,1327682,1980031v80010,-84773,160972,-159068,277177,-188595c1723922,1760956,1852509,1758098,1974429,1751431xm717606,1592482v3334,2262,5239,7024,2381,12263c672362,1697137,868577,1710473,918107,1719998v50483,9525,114300,12382,158115,40005c1119085,1786673,1136230,1839060,1154327,1882875v25718,60960,48578,124778,63818,189548c1221955,2090520,1195285,2098140,1190522,2080042v-22860,-80009,-46672,-160019,-81915,-235267c1087652,1799055,1061935,1775242,1012405,1763812v-33338,-8572,-66675,-14287,-100013,-20954c851432,1729523,643787,1707615,706652,1595220v2858,-4762,7620,-5000,10954,-2738xm593186,1567956v7739,2262,14406,9644,12501,19645c586637,1695233,638072,1801913,742847,1840966v83820,32385,179070,-16193,258127,27622c1132419,1941931,1160042,2147671,1108607,2275306r-1288,672l1108957,2317498v-945,17681,-3564,35436,-7970,53057c1099082,2381033,1082890,2376270,1084795,2365793v30480,-130493,-43815,-269558,-169545,-316230c901915,2044800,907630,2023845,920965,2028608v68104,25718,121920,75962,154305,137398l1097349,2235071r7224,-37468c1112476,2124156,1101225,2050039,1064792,1982888v-24765,-45720,-59055,-90487,-112395,-101917c901914,1869541,847622,1889543,796187,1884781,644739,1871446,542822,1725713,574254,1579028v2382,-10477,11192,-13335,18932,-11072xm178491,1070155v8572,,16668,5476,15716,16430c183730,1193265,179920,1303755,270407,1378050v84773,69533,204788,86678,310515,69533c665695,1433295,737132,1422818,809522,1479968v61913,48577,103823,126682,125730,200977c938110,1691423,923822,1697138,919060,1687613,864767,1598078,819047,1472348,696175,1462823v-51435,-3810,-101918,16192,-152400,20955c497102,1488540,450430,1484730,404710,1475205r-3877,-1127l376298,1503334v-39693,31700,-96128,39023,-143991,14734c220877,1511401,231354,1494256,242784,1499971v40720,21431,88940,15002,123364,-11654l383143,1468935r-37101,-10786c288445,1436807,235403,1402339,198970,1352333v-28099,-39053,-40482,-82868,-44530,-128230l153996,1183046r-30586,1483c69430,1177430,22281,1142068,850,1088490v-5715,-15240,19050,-21907,24765,-6667c43474,1126114,83836,1157011,129020,1165271r24786,200l153696,1155299v1220,-23053,3602,-46092,6221,-68714c160869,1075631,169918,1070155,178491,1070155xm1515325,979905v14287,-2857,20002,19050,5715,21908c1455317,1017053,1396262,1052295,1355305,1107540v-29528,40958,-49530,89535,-80963,129540c1230527,1292325,1156232,1333283,1088605,1295183v-10478,-5715,-1905,-20003,8572,-15240c1212430,1341855,1278152,1179930,1325777,1107540v44768,-66675,110490,-111442,189548,-127635xm1080926,950527v8751,-1519,19109,7947,13394,17948c1046695,1055153,984782,1129448,907630,1189455v-9525,7620,-22860,-5715,-13335,-13335c967637,1114208,1028597,1040865,1073365,956093v1905,-3334,4644,-5060,7561,-5566xm665115,852419v4211,804,8200,3423,11057,8424c731418,957998,789520,1052295,855243,1141830v60007,82868,139065,173355,249555,176213c1192427,1319948,1269580,1293278,1338160,1363763v47625,48577,66675,116205,48578,180975c1382927,1556168,1367688,1551405,1369593,1539975v20002,-97155,-55245,-197167,-155258,-199072c1168615,1339950,1123848,1354238,1078127,1348523v-37147,-4763,-71437,-18098,-102869,-37148c903820,1267560,851433,1199933,802855,1133258r-15270,-22645l724408,1146266v-78358,37772,-167298,56525,-235878,-12055c478052,1123733,494245,1107541,504722,1118018v63580,62865,144840,44292,216858,9779l778166,1096646r-58893,-87332c693079,966808,668553,923231,645693,878940v-7858,-15002,6787,-28932,19422,-26521xm2823286,700510v9466,3706,14109,17458,2679,23173c2687853,789405,2545930,857033,2400197,902753v-9525,2857,-15240,-11430,-6667,-16193c2531642,821790,2674517,766545,2812630,700823v3810,-1667,7501,-1548,10656,-313xm1837031,546398v9644,-2500,23574,6787,19288,18217c1807742,686535,1771547,821790,1800122,953235v17859,82867,60365,161449,124703,216054l1987452,1209472r51033,-99907c2098493,969190,2125877,808455,2150642,657008v1905,-11906,13335,-16430,23932,-15002c2185170,643435,2194933,650817,2193504,662723v-33337,276225,-88582,591503,-337185,759143c1825363,1442821,1792680,1459966,1758956,1474834r-90629,34379l1709397,1523664v28098,9882,56435,19169,85010,25837c1858225,1563788,1913470,1545691,1975382,1528546v51435,-14288,99060,-18098,152400,-13335c2185885,1519973,2242082,1529498,2299232,1516163v21908,-4762,31433,27623,9525,34290c2250655,1567598,2194457,1559978,2135402,1553311v-34290,-3810,-65960,-3096,-97274,714l2023838,1556922r3931,2103c2060154,1669516,2119209,1758098,2216364,1821916v13335,9525,1905,30480,-12382,21907c2105874,1783816,2029674,1679041,2011577,1563788r2887,-4965l1942997,1573313v-56197,14288,-108585,18098,-164782,1905c1751069,1567122,1724160,1556644,1697490,1545452r-59560,-25577l1549585,1548980v-35153,11891,-69979,24571,-103793,39573c1318157,1644751,1195284,1753336,1190522,1901926v,11430,-14288,10477,-17145,c1157184,1778101,1238147,1677136,1334349,1608556v119063,-83820,265748,-109538,396240,-168593c1808218,1404958,1870190,1357453,1920256,1301151r56101,-76263l1912874,1189455v-69830,-51614,-118229,-127873,-140375,-214312c1736304,833220,1773452,684630,1829649,553185v1429,-3810,4167,-5953,7382,-6787xm1355305,469366v66675,14287,128587,39052,186690,75247c1553425,551281,1543900,566521,1532470,561758v-58103,-30480,-119063,-54292,-182880,-70485c1335302,487463,1341017,466508,1355305,469366xm909653,465199v6073,-120,11788,3690,11311,11787c919059,516991,912868,555329,902510,592476r-35499,88504l882270,672129v32742,-20836,64889,-42744,96797,-64651c981925,605573,984663,605275,987000,606019v7010,2233,10403,13842,2545,19557c928585,668438,864767,708443,799045,743686v-45720,24765,-92393,42862,-144780,28575c611402,760831,578065,743686,533297,758926v-36195,12382,-67627,40005,-94297,66675c385660,878941,338987,937043,294220,997051v-6668,8572,-20955,,-14288,-8573l282702,985146r-1341,-1430c281361,979906,283742,976096,288505,976096r953,924l420902,818933v37148,-38100,81915,-78105,137160,-84772c586637,730351,610450,737971,637120,746543v53340,17145,94297,10478,144780,-16192l845209,693627r-445,-1376c874292,624623,891437,550328,896199,476986v953,-7620,7382,-11668,13454,-11787xm2370670,451268v6191,,12382,3810,12382,11430c2383052,535564,2399661,603608,2430871,667232r28058,48450l2484746,686655v27786,-35659,53325,-73224,76423,-112514c2563074,570807,2565754,569021,2568581,568426v8484,-1786,18306,7144,12591,17145c2485922,745591,2350667,876083,2187789,965618v-10477,5715,-19050,-9525,-8572,-14287c2258275,906087,2330665,851080,2394839,787739r50952,-57287l2411329,677814v-35361,-65812,-53042,-139392,-53042,-215116c2358287,455078,2364478,451268,2370670,451268xm766913,304315v7010,447,13082,10269,7367,17413c740704,363876,728024,416740,737445,467862r15791,46984l759993,510323v3334,-2381,6608,-2798,9435,-1950c777911,510918,782376,524848,772375,531278,635215,622718,498055,713205,362800,806550v-76200,52388,-95250,117158,-85725,206693c283742,1079918,298982,1144688,285647,1212315v-2857,10478,-18097,6668,-17145,-3810c291362,1073250,189445,914183,318032,808455,382802,756068,458050,713205,526630,666533r96490,-64589l622540,601355r-2535,2178c617832,604263,615213,604144,612355,602715,554252,570330,519010,512228,512342,446505v-953,-8096,4762,-12144,10954,-12144c529487,434361,536154,438409,537107,446505v6668,56198,39053,106680,84773,140018l624781,598461r4719,-5270l632082,595945,738424,524761,719541,470720v-11162,-56837,2590,-115416,40451,-163279c762135,305060,764576,304167,766913,304315xm1178854,125275v5477,,11192,3571,11668,10715c1204810,314108,1092415,485558,922870,541755v-10478,2858,-14288,-12382,-4763,-16192c1078127,468413,1183855,304583,1168615,135990v-476,-7144,4762,-10715,10239,-10715xm1308394,82531v6429,119,13097,4405,13573,12502c1330302,212547,1408645,316936,1516158,360339r39236,12104l1524254,330687v-11728,-13900,-23932,-27057,-35600,-39439c1482225,284819,1488119,275175,1495084,274773v2321,-134,4762,759,6905,3140c1575332,357923,1648674,459840,1576284,564616v-38100,56197,-90487,104775,-136207,155257c1386737,778928,1294344,853223,1314347,941806v1905,9525,-12383,14287,-13335,3810c1274342,836078,1400072,738923,1463889,667485v46673,-53339,124778,-116204,125730,-192404c1589857,456983,1586583,439540,1580809,422782r-16644,-33683l1559139,392213c1413407,367448,1303869,242670,1296250,95033v-476,-8573,5715,-12621,12144,-12502xm916708,39878v2947,-1102,6399,-1042,9971,863c1030502,95986,1105749,188378,1140992,300773v2857,9525,-12383,13335,-15240,4763c1085747,200761,1012404,115988,914297,62648v-10716,-5715,-6429,-19467,2411,-22770xm1662367,140v6310,-834,12978,2024,13930,9168c1690585,107892,1737019,197367,1809171,262866r74914,53014l1885252,306964v13215,-45958,40600,-87153,83462,-115728c1972524,188855,1976215,188557,1979386,189599v9510,3125,14331,18305,3616,25449c1887752,278866,1890610,407453,1936330,500798v46672,95250,126682,164783,194309,243840c2137307,753211,2126830,763688,2117305,757021,2023007,677011,1922994,572236,1886800,451268v-6906,-23813,-10597,-48399,-10909,-72777l1881184,338043r-2004,-123c1752497,274103,1666772,154088,1650580,13118v-476,-7620,5477,-12145,11787,-12978xe" fillcolor="black" stroked="f">
                <v:stroke joinstyle="miter"/>
                <v:path arrowok="t" o:connecttype="custom" o:connectlocs="1127081,1656192;1152986,1656864;1216528,1661752;1223860,1666151;1190134,1677393;1112906,1666639;971648,1667617;974092,1659308;1101175,1658819;1127081,1656192;684014,1651403;748763,1663707;750566,1664925;751696,1663585;757561,1664684;800574,1663218;814871,1661263;828435,1665173;824036,1672505;758072,1676709;754374,1673113;751696,1674949;712104,1672016;643674,1688146;635365,1688146;662248,1651976;684014,1651403;596988,1633662;629988,1645622;623145,1654909;530766,1702809;523923,1698410;596988,1633662;68865,1624116;91838,1629981;96726,1635357;113345,1637312;342584,1648555;342584,1658330;94282,1648066;89394,1644155;16077,1669572;11678,1661263;68865,1624116;578117,1185494;582088,1189098;585998,1376791;594307,1468193;585021,1516583;544941,1541999;519035,1564484;509748,1598698;473456,1630836;454888,1636419;484759,1639596;539075,1657841;534187,1669083;333297,1683747;326943,1677881;400593,1636701;417502,1634795;418376,1629614;422745,1626559;480421,1607496;506326,1550798;575245,1502408;573290,1415405;568891,1338666;573779,1188120;578117,1185494;1018571,1023889;1018571,1035132;765871,1280989;761027,1282604;759027,1369459;762449,1521960;817681,1633402;951608,1656375;958451,1672994;757072,1568394;744364,1402208;752673,1220869;762449,1220869;761287,1271321;802468,1192359;1018571,1023889;420346,977898;438874,979899;435942,991630;356759,1047351;296150,1103561;285396,1092808;374844,1010203;420346,977898;625284,965602;630477,969146;780534,1114803;771247,1124090;621191,971590;625284,965602;1315262,927599;1328948,964747;1293267,1080100;1249765,1105516;1223371,1081566;1200460,1072401;1178143,1065928;1185735,1073623;1203820,1107471;1194044,1110404;1177120,1079549;1154604,1053469;1139423,1045152;1103130,1023401;1036656,1013136;990710,1021446;840654,937375;846520,932487;990222,1008737;1067938,996517;1120727,1015580;1184268,1051750;1239012,1072768;1244878,1079122;1259541,1084498;1275182,1077167;1291801,1029266;1304509,988208;1315262,944706;1315262,927599;1013194,898761;1013194,912447;834789,929554;687176,1022423;681311,1016069;823546,919290;1013194,898761;368245,817195;369467,823488;471134,882631;552272,903160;592352,966213;625101,1063481;610926,1067391;568891,946662;519524,905115;468201,894362;362624,818600;368245,817195;304398,804610;310813,814691;381198,944707;513658,958881;568891,1167592;568230,1167937;569070,1189243;564980,1216470;556671,1214026;469668,1051750;472601,1040997;551784,1111504;563114,1146945;566821,1127718;546407,1017535;488730,965236;408570,967191;294683,810291;304398,804610;91594,549159;99659,557590;138762,707158;298105,742839;415413,759458;479932,862591;471623,866013;357248,750660;279043,761413;207680,757014;205691,756435;193100,771448;119210,779009;124587,769722;187892,763742;196613,753796;177574,748261;102103,693961;79252,628159;79024,607090;63329,607851;436,558568;13145,555146;66208,597968;78927,598071;78870,592851;82063,557590;91594,549159;777601,502846;780534,514089;695486,568343;653939,634818;558627,664634;563025,656813;680333,568343;777601,502846;554686,487771;561559,496981;465758,610379;458915,603536;550806,490627;554686,487771;341309,437426;346983,441749;438875,585939;566936,676365;686688,699826;711616,792695;702818,790251;623146,688095;553250,692006;500462,672943;411992,581541;404156,569920;371736,588216;250693,582030;259002,573720;370285,578738;399322,562753;369101,517938;331343,451035;341309,437426;1448792,359472;1450167,371364;1231681,463255;1228259,454946;1443324,359633;1448792,359472;942687,280389;952585,289737;923747,489160;987740,600030;1019877,620651;1046065,569382;1103619,337149;1115900,329451;1125614,340082;952585,729642;902623,756823;856116,774465;877191,781881;920815,795139;1013683,784386;1091889,777543;1179870,778032;1184757,795628;1095799,797094;1045882,797461;1038549,798947;1040566,800027;1137345,934931;1130991,946173;1032257,802471;1033739,799923;997065,807359;912506,808336;871081,793061;840517,779936;795182,794872;741920,815179;610926,975989;602128,975989;684732,825444;888066,738929;985395,667696;1014184,628561;981607,610379;909572,500403;938899,283871;942687,280389;695486,240859;791287,279473;786399,288271;692553,252101;695486,240859;466796,238721;472600,244769;463130,304034;444914,349451;452744,344909;502416,311732;506487,310984;507793,321019;410036,381629;335741,396292;273666,389449;225276,423664;150981,511645;143649,507246;145071,505536;144383,504802;148049,500892;148538,501366;215989,420242;286374,376741;326943,383095;401238,374786;433726,355940;433498,355234;459892,244769;466796,238721;1216529,231572;1222883,237437;1247421,342396;1261819,367258;1275068,352363;1314285,294625;1318088,291692;1324549,300491;1122682,495515;1118283,488183;1228931,404235;1255078,374837;1237393,347826;1210174,237437;1216529,231572;393548,156162;397328,165097;378426,240087;386529,264197;389997,261876;394838,260876;396351,272630;186174,413888;142183,519954;146582,622109;137784,620154;163201,414865;270244,342037;319759,308893;319461,308590;318161,309708;314235,309288;262912,229128;268534,222896;275621,229128;319123,300979;320611,307105;323033,304401;324358,305814;378928,269285;369238,241554;389996,157766;393548,156162;604939,64286;610926,69784;473578,278006;471134,269697;599684,69784;604939,64286;671413,42351;678378,48767;778029,184911;798163,191122;782183,169695;763915,149456;767215,141002;770758,142613;808883,289737;738987,369409;674468,483296;667625,485251;751207,342525;815726,243792;811205,216954;802664,199669;800085,201267;665181,48767;671413,42351;470416,20464;475533,20907;585509,154344;577689,156788;469179,32148;470416,20464;853057,72;860205,4776;928391,134892;966834,162096;967432,157521;1010262,98134;1015738,97294;1017594,110354;993644,256989;1093355,382117;1086512,388472;968227,231572;962629,194226;965345,173470;964317,173406;847009,6732;853057,7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35" o:spid="_x0000_s1028" type="#_x0000_t75" style="position:absolute;left:40973;top:553;width:15152;height:12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">
                <v:imagedata r:id="rId5" o:title=""/>
                <v:path arrowok="t"/>
              </v:shape>
              <v:shape id="Graphic 336" o:spid="_x0000_s1029" type="#_x0000_t75" style="position:absolute;left:41580;width:15446;height:1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">
                <v:imagedata r:id="rId6" o:title=""/>
                <v:path arrowok="t"/>
              </v:shape>
              <v:shape id="Graphic 438" o:spid="_x0000_s1030" style="position:absolute;left:51949;top:17275;width:846;height:911;visibility:visible;mso-wrap-style:square;v-text-anchor:middle" coordsize="164811,17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" path="m148456,109966v5071,-8875,7606,-17749,7606,-27891c156062,63058,148456,46577,135778,33899,123100,21222,105351,14883,87602,12347,74924,11079,63514,14883,52104,19954,45765,22489,40694,26293,36891,31364v-3803,2535,-7607,6339,-10142,11410c9000,69397,6464,106163,24213,135321v21552,32963,65925,46908,101423,25356c138314,153070,150991,136589,148456,120108v,-3803,,-6339,,-10142xm91406,103627v3803,-2536,7606,-3803,11410,-7607c99012,99824,95209,102359,91406,103627xe" fillcolor="#c00000 [3204]" stroked="f" strokeweight=".33675mm">
                <v:stroke joinstyle="miter"/>
                <v:path arrowok="t" o:connecttype="custom" o:connectlocs="76182,56430;80085,42118;69676,17396;44954,6336;26738,10240;18931,16095;13727,21950;12425,69442;64472,82453;76182,61635;76182,56430;46906,53177;52761,49274;46906,53177" o:connectangles="0,0,0,0,0,0,0,0,0,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35"/>
    <w:rsid w:val="00094B47"/>
    <w:rsid w:val="000B0C7F"/>
    <w:rsid w:val="001221EE"/>
    <w:rsid w:val="00240FDC"/>
    <w:rsid w:val="00254137"/>
    <w:rsid w:val="002C2AE4"/>
    <w:rsid w:val="003533E5"/>
    <w:rsid w:val="003618D8"/>
    <w:rsid w:val="003B4C84"/>
    <w:rsid w:val="003F353E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46970"/>
    <w:rsid w:val="00665BCE"/>
    <w:rsid w:val="00671E5F"/>
    <w:rsid w:val="006E47A9"/>
    <w:rsid w:val="00700DD1"/>
    <w:rsid w:val="00793FDA"/>
    <w:rsid w:val="00831CCC"/>
    <w:rsid w:val="00875ADF"/>
    <w:rsid w:val="00907FB3"/>
    <w:rsid w:val="00940862"/>
    <w:rsid w:val="00944156"/>
    <w:rsid w:val="0095228F"/>
    <w:rsid w:val="009F5CCE"/>
    <w:rsid w:val="00A60540"/>
    <w:rsid w:val="00A947B4"/>
    <w:rsid w:val="00BB056A"/>
    <w:rsid w:val="00BD3305"/>
    <w:rsid w:val="00C60FDC"/>
    <w:rsid w:val="00CF7435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2D0E3"/>
  <w15:chartTrackingRefBased/>
  <w15:docId w15:val="{AE054780-81FA-4737-89EA-46475B2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424359"/>
    <w:pPr>
      <w:jc w:val="lef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a\AppData\Roaming\Microsoft\Templates\Tree%20sympathy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E33B1B51524E4B9E6BE95D82A27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000F6-91D9-4ADF-9148-2D207F624732}"/>
      </w:docPartPr>
      <w:docPartBody>
        <w:p w:rsidR="00000000" w:rsidRDefault="00D03CB6">
          <w:pPr>
            <w:pStyle w:val="FCE33B1B51524E4B9E6BE95D82A276F2"/>
          </w:pPr>
          <w:r w:rsidRPr="00424359">
            <w:t>From…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B6"/>
    <w:rsid w:val="00D0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33B1B51524E4B9E6BE95D82A276F2">
    <w:name w:val="FCE33B1B51524E4B9E6BE95D82A27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6D1A-4BB5-44BF-AE1C-92A76450EB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8A74A5C-2A9C-4B8E-B35E-F87A02214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8AA3E-6138-4F6D-8853-FDD7134BB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2580ED-7346-4AA1-8F96-E2D75E2C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</dc:creator>
  <cp:keywords/>
  <dc:description/>
  <cp:lastModifiedBy>Fina</cp:lastModifiedBy>
  <cp:revision>1</cp:revision>
  <dcterms:created xsi:type="dcterms:W3CDTF">2021-08-07T21:08:00Z</dcterms:created>
  <dcterms:modified xsi:type="dcterms:W3CDTF">2021-08-07T21:13:00Z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